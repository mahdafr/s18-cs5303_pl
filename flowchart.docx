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10" w:lineRule="exact" w:before="52"/>
        <w:ind w:right="0"/>
        <w:jc w:val="center"/>
      </w:pPr>
      <w:r>
        <w:rPr/>
        <w:t>cs5303</w:t>
      </w:r>
      <w:r>
        <w:rPr>
          <w:w w:val="99"/>
        </w:rPr>
        <w:t> </w:t>
      </w:r>
      <w:r>
        <w:rPr>
          <w:w w:val="95"/>
        </w:rPr>
        <w:t>programming</w:t>
      </w:r>
      <w:r>
        <w:rPr>
          <w:w w:val="99"/>
        </w:rPr>
        <w:t> </w:t>
      </w:r>
      <w:r>
        <w:rPr/>
        <w:t>assignment</w:t>
      </w:r>
      <w:r>
        <w:rPr/>
      </w:r>
    </w:p>
    <w:p>
      <w:pPr>
        <w:pStyle w:val="BodyText"/>
        <w:spacing w:line="240" w:lineRule="auto" w:before="114"/>
        <w:ind w:right="0"/>
        <w:jc w:val="left"/>
      </w:pPr>
      <w:r>
        <w:rPr/>
        <w:br w:type="column"/>
      </w:r>
      <w:r>
        <w:rPr/>
        <w:t>input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exit</w:t>
      </w:r>
      <w:r>
        <w:rPr>
          <w:spacing w:val="-5"/>
        </w:rPr>
        <w:t> </w:t>
      </w:r>
      <w:r>
        <w:rPr/>
        <w:t>request</w:t>
      </w:r>
      <w:r>
        <w:rPr/>
      </w:r>
    </w:p>
    <w:p>
      <w:pPr>
        <w:spacing w:after="0" w:line="240" w:lineRule="auto"/>
        <w:jc w:val="left"/>
        <w:sectPr>
          <w:type w:val="continuous"/>
          <w:pgSz w:w="15760" w:h="16740"/>
          <w:pgMar w:top="80" w:bottom="280" w:left="40" w:right="2260"/>
          <w:cols w:num="2" w:equalWidth="0">
            <w:col w:w="1335" w:space="2529"/>
            <w:col w:w="9596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2"/>
        <w:rPr>
          <w:rFonts w:ascii="Verdana" w:hAnsi="Verdana" w:cs="Verdana" w:eastAsia="Verdana"/>
          <w:sz w:val="26"/>
          <w:szCs w:val="26"/>
        </w:rPr>
      </w:pPr>
    </w:p>
    <w:p>
      <w:pPr>
        <w:spacing w:after="0" w:line="240" w:lineRule="auto"/>
        <w:rPr>
          <w:rFonts w:ascii="Verdana" w:hAnsi="Verdana" w:cs="Verdana" w:eastAsia="Verdana"/>
          <w:sz w:val="26"/>
          <w:szCs w:val="26"/>
        </w:rPr>
        <w:sectPr>
          <w:type w:val="continuous"/>
          <w:pgSz w:w="15760" w:h="16740"/>
          <w:pgMar w:top="80" w:bottom="280" w:left="40" w:right="2260"/>
        </w:sectPr>
      </w:pPr>
    </w:p>
    <w:p>
      <w:pPr>
        <w:pStyle w:val="BodyText"/>
        <w:spacing w:line="210" w:lineRule="exact" w:before="81"/>
        <w:ind w:left="3470" w:right="0" w:firstLine="71"/>
        <w:jc w:val="left"/>
      </w:pPr>
      <w:r>
        <w:rPr/>
        <w:t>Displaying </w:t>
      </w:r>
      <w:r>
        <w:rPr>
          <w:w w:val="95"/>
        </w:rPr>
        <w:t>Instructions</w:t>
      </w:r>
      <w:r>
        <w:rPr/>
      </w:r>
    </w:p>
    <w:p>
      <w:pPr>
        <w:spacing w:line="240" w:lineRule="auto" w:before="8"/>
        <w:rPr>
          <w:rFonts w:ascii="Verdana" w:hAnsi="Verdana" w:cs="Verdana" w:eastAsia="Verdana"/>
          <w:sz w:val="21"/>
          <w:szCs w:val="21"/>
        </w:rPr>
      </w:pPr>
      <w:r>
        <w:rPr/>
        <w:br w:type="column"/>
      </w:r>
      <w:r>
        <w:rPr>
          <w:rFonts w:ascii="Verdana"/>
          <w:sz w:val="21"/>
        </w:rPr>
      </w:r>
    </w:p>
    <w:p>
      <w:pPr>
        <w:pStyle w:val="BodyText"/>
        <w:spacing w:line="240" w:lineRule="auto"/>
        <w:ind w:left="921" w:right="0"/>
        <w:jc w:val="left"/>
      </w:pPr>
      <w:r>
        <w:rPr/>
        <w:t>input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valid</w:t>
      </w:r>
      <w:r>
        <w:rPr>
          <w:spacing w:val="-5"/>
        </w:rPr>
        <w:t> </w:t>
      </w:r>
      <w:r>
        <w:rPr/>
        <w:t>PL</w:t>
      </w:r>
      <w:r>
        <w:rPr>
          <w:spacing w:val="-4"/>
        </w:rPr>
        <w:t> </w:t>
      </w:r>
      <w:r>
        <w:rPr/>
        <w:t>expression</w:t>
      </w:r>
      <w:r>
        <w:rPr/>
      </w:r>
    </w:p>
    <w:p>
      <w:pPr>
        <w:spacing w:after="0" w:line="240" w:lineRule="auto"/>
        <w:jc w:val="left"/>
        <w:sectPr>
          <w:type w:val="continuous"/>
          <w:pgSz w:w="15760" w:h="16740"/>
          <w:pgMar w:top="80" w:bottom="280" w:left="40" w:right="2260"/>
          <w:cols w:num="2" w:equalWidth="0">
            <w:col w:w="4547" w:space="40"/>
            <w:col w:w="8873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12"/>
        <w:rPr>
          <w:rFonts w:ascii="Verdana" w:hAnsi="Verdana" w:cs="Verdana" w:eastAsia="Verdana"/>
          <w:sz w:val="17"/>
          <w:szCs w:val="17"/>
        </w:rPr>
      </w:pPr>
    </w:p>
    <w:p>
      <w:pPr>
        <w:spacing w:after="0" w:line="240" w:lineRule="auto"/>
        <w:rPr>
          <w:rFonts w:ascii="Verdana" w:hAnsi="Verdana" w:cs="Verdana" w:eastAsia="Verdana"/>
          <w:sz w:val="17"/>
          <w:szCs w:val="17"/>
        </w:rPr>
        <w:sectPr>
          <w:type w:val="continuous"/>
          <w:pgSz w:w="15760" w:h="16740"/>
          <w:pgMar w:top="80" w:bottom="280" w:left="40" w:right="2260"/>
        </w:sectPr>
      </w:pPr>
    </w:p>
    <w:p>
      <w:pPr>
        <w:pStyle w:val="BodyText"/>
        <w:spacing w:line="240" w:lineRule="auto" w:before="68"/>
        <w:ind w:left="4488" w:right="0"/>
        <w:jc w:val="left"/>
      </w:pPr>
      <w:r>
        <w:rPr/>
        <w:t>input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PL</w:t>
      </w:r>
      <w:r>
        <w:rPr>
          <w:spacing w:val="-5"/>
        </w:rPr>
        <w:t> </w:t>
      </w:r>
      <w:r>
        <w:rPr/>
        <w:t>expression</w:t>
      </w:r>
      <w:r>
        <w:rPr/>
      </w:r>
    </w:p>
    <w:p>
      <w:pPr>
        <w:pStyle w:val="BodyText"/>
        <w:spacing w:line="210" w:lineRule="exact" w:before="156"/>
        <w:ind w:left="786" w:right="4865" w:hanging="442"/>
        <w:jc w:val="left"/>
      </w:pPr>
      <w:r>
        <w:rPr/>
        <w:br w:type="column"/>
      </w:r>
      <w:r>
        <w:rPr/>
        <w:t>Validating</w:t>
      </w:r>
      <w:r>
        <w:rPr>
          <w:spacing w:val="-15"/>
        </w:rPr>
        <w:t> </w:t>
      </w:r>
      <w:r>
        <w:rPr/>
        <w:t>User</w:t>
      </w:r>
      <w:r>
        <w:rPr>
          <w:w w:val="99"/>
        </w:rPr>
        <w:t> </w:t>
      </w:r>
      <w:r>
        <w:rPr/>
        <w:t>Input</w:t>
      </w:r>
      <w:r>
        <w:rPr/>
      </w:r>
    </w:p>
    <w:p>
      <w:pPr>
        <w:spacing w:after="0" w:line="210" w:lineRule="exact"/>
        <w:jc w:val="left"/>
        <w:sectPr>
          <w:type w:val="continuous"/>
          <w:pgSz w:w="15760" w:h="16740"/>
          <w:pgMar w:top="80" w:bottom="280" w:left="40" w:right="2260"/>
          <w:cols w:num="2" w:equalWidth="0">
            <w:col w:w="6838" w:space="40"/>
            <w:col w:w="6582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15"/>
          <w:szCs w:val="15"/>
        </w:rPr>
      </w:pPr>
    </w:p>
    <w:p>
      <w:pPr>
        <w:spacing w:after="0" w:line="240" w:lineRule="auto"/>
        <w:rPr>
          <w:rFonts w:ascii="Verdana" w:hAnsi="Verdana" w:cs="Verdana" w:eastAsia="Verdana"/>
          <w:sz w:val="15"/>
          <w:szCs w:val="15"/>
        </w:rPr>
        <w:sectPr>
          <w:type w:val="continuous"/>
          <w:pgSz w:w="15760" w:h="16740"/>
          <w:pgMar w:top="80" w:bottom="280" w:left="40" w:right="2260"/>
        </w:sectPr>
      </w:pPr>
    </w:p>
    <w:p>
      <w:pPr>
        <w:pStyle w:val="BodyText"/>
        <w:spacing w:line="210" w:lineRule="exact" w:before="81"/>
        <w:ind w:left="589" w:right="0"/>
        <w:jc w:val="left"/>
      </w:pPr>
      <w:r>
        <w:rPr/>
        <w:t>input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choices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PL</w:t>
      </w:r>
      <w:r>
        <w:rPr>
          <w:spacing w:val="-4"/>
        </w:rPr>
        <w:t> </w:t>
      </w:r>
      <w:r>
        <w:rPr/>
        <w:t>expression</w:t>
      </w:r>
      <w:r>
        <w:rPr>
          <w:w w:val="99"/>
        </w:rPr>
        <w:t> </w:t>
      </w:r>
      <w:r>
        <w:rPr/>
        <w:t>[program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accepted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valid</w:t>
      </w:r>
      <w:r>
        <w:rPr>
          <w:spacing w:val="-7"/>
        </w:rPr>
        <w:t> </w:t>
      </w:r>
      <w:r>
        <w:rPr/>
        <w:t>PL</w:t>
      </w:r>
      <w:r>
        <w:rPr>
          <w:spacing w:val="-7"/>
        </w:rPr>
        <w:t> </w:t>
      </w:r>
      <w:r>
        <w:rPr/>
        <w:t>expression]</w:t>
      </w:r>
      <w:r>
        <w:rPr/>
      </w:r>
    </w:p>
    <w:p>
      <w:pPr>
        <w:spacing w:line="240" w:lineRule="auto" w:before="0"/>
        <w:rPr>
          <w:rFonts w:ascii="Verdana" w:hAnsi="Verdana" w:cs="Verdana" w:eastAsia="Verdana"/>
          <w:sz w:val="18"/>
          <w:szCs w:val="18"/>
        </w:rPr>
      </w:pPr>
      <w:r>
        <w:rPr/>
        <w:br w:type="column"/>
      </w:r>
      <w:r>
        <w:rPr>
          <w:rFonts w:ascii="Verdana"/>
          <w:sz w:val="18"/>
        </w:rPr>
      </w:r>
    </w:p>
    <w:p>
      <w:pPr>
        <w:spacing w:line="240" w:lineRule="auto" w:before="0"/>
        <w:rPr>
          <w:rFonts w:ascii="Verdana" w:hAnsi="Verdana" w:cs="Verdana" w:eastAsia="Verdana"/>
          <w:sz w:val="18"/>
          <w:szCs w:val="18"/>
        </w:rPr>
      </w:pPr>
    </w:p>
    <w:p>
      <w:pPr>
        <w:pStyle w:val="BodyText"/>
        <w:spacing w:line="240" w:lineRule="auto" w:before="125"/>
        <w:ind w:left="589" w:right="0"/>
        <w:jc w:val="left"/>
      </w:pPr>
      <w:r>
        <w:rPr/>
        <w:t>input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valid</w:t>
      </w:r>
      <w:r>
        <w:rPr>
          <w:spacing w:val="-5"/>
        </w:rPr>
        <w:t> </w:t>
      </w:r>
      <w:r>
        <w:rPr/>
        <w:t>PL</w:t>
      </w:r>
      <w:r>
        <w:rPr>
          <w:spacing w:val="-4"/>
        </w:rPr>
        <w:t> </w:t>
      </w:r>
      <w:r>
        <w:rPr/>
        <w:t>expression</w:t>
      </w:r>
      <w:r>
        <w:rPr/>
      </w:r>
    </w:p>
    <w:p>
      <w:pPr>
        <w:spacing w:after="0" w:line="240" w:lineRule="auto"/>
        <w:jc w:val="left"/>
        <w:sectPr>
          <w:type w:val="continuous"/>
          <w:pgSz w:w="15760" w:h="16740"/>
          <w:pgMar w:top="80" w:bottom="280" w:left="40" w:right="2260"/>
          <w:cols w:num="2" w:equalWidth="0">
            <w:col w:w="5562" w:space="1936"/>
            <w:col w:w="5962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9"/>
        <w:rPr>
          <w:rFonts w:ascii="Verdana" w:hAnsi="Verdana" w:cs="Verdana" w:eastAsia="Verdana"/>
          <w:sz w:val="20"/>
          <w:szCs w:val="20"/>
        </w:rPr>
      </w:pPr>
    </w:p>
    <w:p>
      <w:pPr>
        <w:spacing w:before="68"/>
        <w:ind w:left="2384" w:right="0" w:firstLine="0"/>
        <w:jc w:val="center"/>
        <w:rPr>
          <w:rFonts w:ascii="Verdana" w:hAnsi="Verdana" w:cs="Verdana" w:eastAsia="Verdana"/>
          <w:sz w:val="18"/>
          <w:szCs w:val="18"/>
        </w:rPr>
      </w:pPr>
      <w:r>
        <w:rPr>
          <w:rFonts w:ascii="Verdana"/>
          <w:b/>
          <w:sz w:val="18"/>
        </w:rPr>
        <w:t>Running</w:t>
      </w:r>
      <w:r>
        <w:rPr>
          <w:rFonts w:ascii="Verdana"/>
          <w:b/>
          <w:spacing w:val="-10"/>
          <w:sz w:val="18"/>
        </w:rPr>
        <w:t> </w:t>
      </w:r>
      <w:r>
        <w:rPr>
          <w:rFonts w:ascii="Verdana"/>
          <w:b/>
          <w:sz w:val="18"/>
        </w:rPr>
        <w:t>Program</w:t>
      </w:r>
      <w:r>
        <w:rPr>
          <w:rFonts w:ascii="Verdana"/>
          <w:sz w:val="18"/>
        </w:rPr>
      </w:r>
    </w:p>
    <w:p>
      <w:pPr>
        <w:spacing w:line="240" w:lineRule="auto" w:before="0"/>
        <w:rPr>
          <w:rFonts w:ascii="Verdana" w:hAnsi="Verdana" w:cs="Verdana" w:eastAsia="Verdana"/>
          <w:b/>
          <w:bCs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0"/>
          <w:szCs w:val="20"/>
        </w:rPr>
      </w:pPr>
    </w:p>
    <w:p>
      <w:pPr>
        <w:spacing w:line="240" w:lineRule="auto" w:before="3"/>
        <w:rPr>
          <w:rFonts w:ascii="Verdana" w:hAnsi="Verdana" w:cs="Verdana" w:eastAsia="Verdana"/>
          <w:b/>
          <w:bCs/>
          <w:sz w:val="25"/>
          <w:szCs w:val="25"/>
        </w:rPr>
      </w:pPr>
    </w:p>
    <w:p>
      <w:pPr>
        <w:spacing w:after="0" w:line="240" w:lineRule="auto"/>
        <w:rPr>
          <w:rFonts w:ascii="Verdana" w:hAnsi="Verdana" w:cs="Verdana" w:eastAsia="Verdana"/>
          <w:sz w:val="25"/>
          <w:szCs w:val="25"/>
        </w:rPr>
        <w:sectPr>
          <w:type w:val="continuous"/>
          <w:pgSz w:w="15760" w:h="16740"/>
          <w:pgMar w:top="80" w:bottom="280" w:left="40" w:right="2260"/>
        </w:sectPr>
      </w:pPr>
    </w:p>
    <w:p>
      <w:pPr>
        <w:pStyle w:val="BodyText"/>
        <w:spacing w:line="240" w:lineRule="auto" w:before="68"/>
        <w:ind w:left="1789" w:right="0"/>
        <w:jc w:val="left"/>
      </w:pPr>
      <w:r>
        <w:rPr/>
        <w:t>user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1</w:t>
      </w:r>
      <w:r>
        <w:rPr/>
      </w:r>
    </w:p>
    <w:p>
      <w:pPr>
        <w:pStyle w:val="BodyText"/>
        <w:spacing w:line="210" w:lineRule="exact" w:before="126"/>
        <w:ind w:left="415" w:right="0" w:hanging="286"/>
        <w:jc w:val="left"/>
      </w:pPr>
      <w:r>
        <w:rPr/>
        <w:br w:type="column"/>
      </w:r>
      <w:r>
        <w:rPr/>
        <w:t>Transforming</w:t>
      </w:r>
      <w:r>
        <w:rPr>
          <w:spacing w:val="-9"/>
        </w:rPr>
        <w:t> </w:t>
      </w:r>
      <w:r>
        <w:rPr/>
        <w:t>PL</w:t>
      </w:r>
      <w:r>
        <w:rPr>
          <w:spacing w:val="-9"/>
        </w:rPr>
        <w:t> </w:t>
      </w:r>
      <w:r>
        <w:rPr/>
        <w:t>to</w:t>
      </w:r>
      <w:r>
        <w:rPr>
          <w:w w:val="99"/>
        </w:rPr>
        <w:t> </w:t>
      </w:r>
      <w:r>
        <w:rPr/>
        <w:t>Prenex</w:t>
      </w:r>
      <w:r>
        <w:rPr>
          <w:spacing w:val="-12"/>
        </w:rPr>
        <w:t> </w:t>
      </w:r>
      <w:r>
        <w:rPr/>
        <w:t>Form</w:t>
      </w:r>
      <w:r>
        <w:rPr/>
      </w:r>
    </w:p>
    <w:p>
      <w:pPr>
        <w:pStyle w:val="BodyText"/>
        <w:spacing w:line="240" w:lineRule="auto" w:before="68"/>
        <w:ind w:left="330" w:right="0"/>
        <w:jc w:val="left"/>
      </w:pPr>
      <w:r>
        <w:rPr/>
        <w:br w:type="column"/>
      </w:r>
      <w:r>
        <w:rPr/>
        <w:t>prenex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transformed</w:t>
      </w:r>
      <w:r>
        <w:rPr/>
      </w:r>
    </w:p>
    <w:p>
      <w:pPr>
        <w:pStyle w:val="BodyText"/>
        <w:spacing w:line="210" w:lineRule="exact" w:before="126"/>
        <w:ind w:left="508" w:right="3123" w:hanging="71"/>
        <w:jc w:val="left"/>
      </w:pPr>
      <w:r>
        <w:rPr/>
        <w:br w:type="column"/>
      </w:r>
      <w:r>
        <w:rPr/>
        <w:t>Displaying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Prenex</w:t>
      </w:r>
      <w:r>
        <w:rPr>
          <w:spacing w:val="-12"/>
        </w:rPr>
        <w:t> </w:t>
      </w:r>
      <w:r>
        <w:rPr/>
        <w:t>Form</w:t>
      </w:r>
      <w:r>
        <w:rPr/>
      </w:r>
    </w:p>
    <w:p>
      <w:pPr>
        <w:spacing w:after="0" w:line="210" w:lineRule="exact"/>
        <w:jc w:val="left"/>
        <w:sectPr>
          <w:type w:val="continuous"/>
          <w:pgSz w:w="15760" w:h="16740"/>
          <w:pgMar w:top="80" w:bottom="280" w:left="40" w:right="2260"/>
          <w:cols w:num="4" w:equalWidth="0">
            <w:col w:w="4030" w:space="40"/>
            <w:col w:w="1849" w:space="40"/>
            <w:col w:w="2612" w:space="40"/>
            <w:col w:w="4849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6"/>
        <w:rPr>
          <w:rFonts w:ascii="Verdana" w:hAnsi="Verdana" w:cs="Verdana" w:eastAsia="Verdana"/>
          <w:sz w:val="16"/>
          <w:szCs w:val="16"/>
        </w:rPr>
      </w:pPr>
    </w:p>
    <w:p>
      <w:pPr>
        <w:spacing w:after="0" w:line="240" w:lineRule="auto"/>
        <w:rPr>
          <w:rFonts w:ascii="Verdana" w:hAnsi="Verdana" w:cs="Verdana" w:eastAsia="Verdana"/>
          <w:sz w:val="16"/>
          <w:szCs w:val="16"/>
        </w:rPr>
        <w:sectPr>
          <w:type w:val="continuous"/>
          <w:pgSz w:w="15760" w:h="16740"/>
          <w:pgMar w:top="80" w:bottom="280" w:left="40" w:right="2260"/>
        </w:sectPr>
      </w:pPr>
    </w:p>
    <w:p>
      <w:pPr>
        <w:pStyle w:val="BodyText"/>
        <w:spacing w:line="210" w:lineRule="exact" w:before="81"/>
        <w:ind w:left="3888" w:right="0"/>
        <w:jc w:val="left"/>
      </w:pPr>
      <w:r>
        <w:rPr/>
        <w:t>need</w:t>
      </w:r>
      <w:r>
        <w:rPr>
          <w:w w:val="99"/>
        </w:rPr>
        <w:t> </w:t>
      </w:r>
      <w:r>
        <w:rPr>
          <w:w w:val="95"/>
        </w:rPr>
        <w:t>prenex</w:t>
      </w:r>
      <w:r>
        <w:rPr>
          <w:w w:val="99"/>
        </w:rPr>
        <w:t> </w:t>
      </w:r>
      <w:r>
        <w:rPr/>
        <w:t>form</w:t>
      </w:r>
      <w:r>
        <w:rPr/>
      </w:r>
    </w:p>
    <w:p>
      <w:pPr>
        <w:pStyle w:val="BodyText"/>
        <w:spacing w:line="210" w:lineRule="exact" w:before="81"/>
        <w:ind w:left="985" w:right="7296"/>
        <w:jc w:val="left"/>
      </w:pPr>
      <w:r>
        <w:rPr/>
        <w:br w:type="column"/>
      </w:r>
      <w:r>
        <w:rPr/>
        <w:t>get</w:t>
      </w:r>
      <w:r>
        <w:rPr>
          <w:w w:val="99"/>
        </w:rPr>
        <w:t> </w:t>
      </w:r>
      <w:r>
        <w:rPr>
          <w:w w:val="95"/>
        </w:rPr>
        <w:t>prenex</w:t>
      </w:r>
      <w:r>
        <w:rPr>
          <w:w w:val="99"/>
        </w:rPr>
        <w:t> </w:t>
      </w:r>
      <w:r>
        <w:rPr/>
        <w:t>form</w:t>
      </w:r>
      <w:r>
        <w:rPr/>
      </w:r>
    </w:p>
    <w:p>
      <w:pPr>
        <w:spacing w:after="0" w:line="210" w:lineRule="exact"/>
        <w:jc w:val="left"/>
        <w:sectPr>
          <w:type w:val="continuous"/>
          <w:pgSz w:w="15760" w:h="16740"/>
          <w:pgMar w:top="80" w:bottom="280" w:left="40" w:right="2260"/>
          <w:cols w:num="2" w:equalWidth="0">
            <w:col w:w="4513" w:space="40"/>
            <w:col w:w="8907"/>
          </w:cols>
        </w:sectPr>
      </w:pPr>
    </w:p>
    <w:p>
      <w:pPr>
        <w:spacing w:line="240" w:lineRule="auto" w:before="5"/>
        <w:rPr>
          <w:rFonts w:ascii="Verdana" w:hAnsi="Verdana" w:cs="Verdana" w:eastAsia="Verdana"/>
          <w:sz w:val="25"/>
          <w:szCs w:val="25"/>
        </w:rPr>
      </w:pPr>
    </w:p>
    <w:p>
      <w:pPr>
        <w:spacing w:after="0" w:line="240" w:lineRule="auto"/>
        <w:rPr>
          <w:rFonts w:ascii="Verdana" w:hAnsi="Verdana" w:cs="Verdana" w:eastAsia="Verdana"/>
          <w:sz w:val="25"/>
          <w:szCs w:val="25"/>
        </w:rPr>
        <w:sectPr>
          <w:type w:val="continuous"/>
          <w:pgSz w:w="15760" w:h="16740"/>
          <w:pgMar w:top="80" w:bottom="280" w:left="40" w:right="2260"/>
        </w:sectPr>
      </w:pPr>
    </w:p>
    <w:p>
      <w:pPr>
        <w:pStyle w:val="BodyText"/>
        <w:spacing w:line="210" w:lineRule="exact" w:before="81"/>
        <w:ind w:left="2704" w:right="0"/>
        <w:jc w:val="left"/>
      </w:pPr>
      <w:r>
        <w:rPr/>
        <w:t>user</w:t>
      </w:r>
      <w:r>
        <w:rPr>
          <w:spacing w:val="-11"/>
        </w:rPr>
        <w:t> </w:t>
      </w:r>
      <w:r>
        <w:rPr/>
        <w:t>choice</w:t>
      </w:r>
      <w:r>
        <w:rPr>
          <w:w w:val="99"/>
        </w:rPr>
        <w:t> </w:t>
      </w:r>
      <w:r>
        <w:rPr/>
        <w:t>was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2</w:t>
      </w:r>
      <w:r>
        <w:rPr/>
      </w:r>
    </w:p>
    <w:p>
      <w:pPr>
        <w:spacing w:line="240" w:lineRule="auto" w:before="0"/>
        <w:rPr>
          <w:rFonts w:ascii="Verdana" w:hAnsi="Verdana" w:cs="Verdana" w:eastAsia="Verdana"/>
          <w:sz w:val="18"/>
          <w:szCs w:val="18"/>
        </w:rPr>
      </w:pPr>
      <w:r>
        <w:rPr/>
        <w:br w:type="column"/>
      </w:r>
      <w:r>
        <w:rPr>
          <w:rFonts w:ascii="Verdana"/>
          <w:sz w:val="18"/>
        </w:rPr>
      </w:r>
    </w:p>
    <w:p>
      <w:pPr>
        <w:pStyle w:val="BodyText"/>
        <w:spacing w:line="210" w:lineRule="exact" w:before="117"/>
        <w:ind w:left="585" w:right="0" w:hanging="149"/>
        <w:jc w:val="left"/>
      </w:pPr>
      <w:r>
        <w:rPr/>
        <w:t>Skolemizing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Prenex</w:t>
      </w:r>
      <w:r>
        <w:rPr>
          <w:spacing w:val="-12"/>
        </w:rPr>
        <w:t> </w:t>
      </w:r>
      <w:r>
        <w:rPr/>
        <w:t>Form</w:t>
      </w:r>
      <w:r>
        <w:rPr/>
      </w:r>
    </w:p>
    <w:p>
      <w:pPr>
        <w:spacing w:line="240" w:lineRule="auto" w:before="5"/>
        <w:rPr>
          <w:rFonts w:ascii="Verdana" w:hAnsi="Verdana" w:cs="Verdana" w:eastAsia="Verdana"/>
          <w:sz w:val="20"/>
          <w:szCs w:val="20"/>
        </w:rPr>
      </w:pPr>
      <w:r>
        <w:rPr/>
        <w:br w:type="column"/>
      </w:r>
      <w:r>
        <w:rPr>
          <w:rFonts w:ascii="Verdana"/>
          <w:sz w:val="20"/>
        </w:rPr>
      </w:r>
    </w:p>
    <w:p>
      <w:pPr>
        <w:pStyle w:val="BodyText"/>
        <w:tabs>
          <w:tab w:pos="3211" w:val="left" w:leader="none"/>
        </w:tabs>
        <w:spacing w:line="287" w:lineRule="exact"/>
        <w:ind w:left="482" w:right="0"/>
        <w:jc w:val="left"/>
      </w:pPr>
      <w:r>
        <w:rPr/>
        <w:t>skolemized</w:t>
      </w:r>
      <w:r>
        <w:rPr>
          <w:spacing w:val="-7"/>
        </w:rPr>
        <w:t> </w:t>
      </w:r>
      <w:r>
        <w:rPr/>
        <w:t>prenex</w:t>
      </w:r>
      <w:r>
        <w:rPr>
          <w:spacing w:val="-6"/>
        </w:rPr>
        <w:t> </w:t>
      </w:r>
      <w:r>
        <w:rPr/>
        <w:t>form</w:t>
        <w:tab/>
      </w:r>
      <w:r>
        <w:rPr>
          <w:position w:val="-6"/>
        </w:rPr>
        <w:t>Displaying</w:t>
      </w:r>
      <w:r>
        <w:rPr>
          <w:spacing w:val="-4"/>
          <w:position w:val="-6"/>
        </w:rPr>
        <w:t> </w:t>
      </w:r>
      <w:r>
        <w:rPr>
          <w:position w:val="-6"/>
        </w:rPr>
        <w:t>the</w:t>
      </w:r>
      <w:r>
        <w:rPr/>
      </w:r>
    </w:p>
    <w:p>
      <w:pPr>
        <w:pStyle w:val="BodyText"/>
        <w:spacing w:line="217" w:lineRule="exact"/>
        <w:ind w:left="72" w:right="0"/>
        <w:jc w:val="center"/>
      </w:pPr>
      <w:r>
        <w:rPr/>
        <w:t>Skolemized</w:t>
      </w:r>
      <w:r>
        <w:rPr>
          <w:spacing w:val="-16"/>
        </w:rPr>
        <w:t> </w:t>
      </w:r>
      <w:r>
        <w:rPr/>
        <w:t>Form</w:t>
      </w:r>
      <w:r>
        <w:rPr/>
      </w:r>
    </w:p>
    <w:p>
      <w:pPr>
        <w:spacing w:after="0" w:line="217" w:lineRule="exact"/>
        <w:jc w:val="center"/>
        <w:sectPr>
          <w:type w:val="continuous"/>
          <w:pgSz w:w="15760" w:h="16740"/>
          <w:pgMar w:top="80" w:bottom="280" w:left="40" w:right="2260"/>
          <w:cols w:num="3" w:equalWidth="0">
            <w:col w:w="3859" w:space="40"/>
            <w:col w:w="1883" w:space="40"/>
            <w:col w:w="7638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3"/>
        <w:rPr>
          <w:rFonts w:ascii="Verdana" w:hAnsi="Verdana" w:cs="Verdana" w:eastAsia="Verdana"/>
          <w:sz w:val="20"/>
          <w:szCs w:val="20"/>
        </w:rPr>
      </w:pPr>
    </w:p>
    <w:p>
      <w:pPr>
        <w:spacing w:after="0" w:line="240" w:lineRule="auto"/>
        <w:rPr>
          <w:rFonts w:ascii="Verdana" w:hAnsi="Verdana" w:cs="Verdana" w:eastAsia="Verdana"/>
          <w:sz w:val="20"/>
          <w:szCs w:val="20"/>
        </w:rPr>
        <w:sectPr>
          <w:type w:val="continuous"/>
          <w:pgSz w:w="15760" w:h="16740"/>
          <w:pgMar w:top="80" w:bottom="280" w:left="40" w:right="2260"/>
        </w:sectPr>
      </w:pPr>
    </w:p>
    <w:p>
      <w:pPr>
        <w:pStyle w:val="BodyText"/>
        <w:spacing w:line="210" w:lineRule="exact" w:before="81"/>
        <w:ind w:left="3888" w:right="0"/>
        <w:jc w:val="left"/>
      </w:pPr>
      <w:r>
        <w:rPr/>
        <w:t>need</w:t>
      </w:r>
      <w:r>
        <w:rPr>
          <w:w w:val="99"/>
        </w:rPr>
        <w:t> </w:t>
      </w:r>
      <w:r>
        <w:rPr>
          <w:w w:val="95"/>
        </w:rPr>
        <w:t>skolem.</w:t>
      </w:r>
      <w:r>
        <w:rPr>
          <w:w w:val="99"/>
        </w:rPr>
        <w:t> </w:t>
      </w:r>
      <w:r>
        <w:rPr/>
        <w:t>form</w:t>
      </w:r>
      <w:r>
        <w:rPr/>
      </w:r>
    </w:p>
    <w:p>
      <w:pPr>
        <w:pStyle w:val="BodyText"/>
        <w:spacing w:line="210" w:lineRule="exact" w:before="81"/>
        <w:ind w:left="902" w:right="7213"/>
        <w:jc w:val="left"/>
      </w:pPr>
      <w:r>
        <w:rPr/>
        <w:br w:type="column"/>
      </w:r>
      <w:r>
        <w:rPr/>
        <w:t>get</w:t>
      </w:r>
      <w:r>
        <w:rPr>
          <w:w w:val="99"/>
        </w:rPr>
        <w:t> </w:t>
      </w:r>
      <w:r>
        <w:rPr>
          <w:w w:val="95"/>
        </w:rPr>
        <w:t>skolem.</w:t>
      </w:r>
      <w:r>
        <w:rPr>
          <w:w w:val="99"/>
        </w:rPr>
        <w:t> </w:t>
      </w:r>
      <w:r>
        <w:rPr/>
        <w:t>form</w:t>
      </w:r>
      <w:r>
        <w:rPr/>
      </w:r>
    </w:p>
    <w:p>
      <w:pPr>
        <w:spacing w:after="0" w:line="210" w:lineRule="exact"/>
        <w:jc w:val="left"/>
        <w:sectPr>
          <w:type w:val="continuous"/>
          <w:pgSz w:w="15760" w:h="16740"/>
          <w:pgMar w:top="80" w:bottom="280" w:left="40" w:right="2260"/>
          <w:cols w:num="2" w:equalWidth="0">
            <w:col w:w="4596" w:space="40"/>
            <w:col w:w="8824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12"/>
        <w:rPr>
          <w:rFonts w:ascii="Verdana" w:hAnsi="Verdana" w:cs="Verdana" w:eastAsia="Verdana"/>
          <w:sz w:val="18"/>
          <w:szCs w:val="18"/>
        </w:rPr>
      </w:pPr>
    </w:p>
    <w:p>
      <w:pPr>
        <w:spacing w:after="0" w:line="240" w:lineRule="auto"/>
        <w:rPr>
          <w:rFonts w:ascii="Verdana" w:hAnsi="Verdana" w:cs="Verdana" w:eastAsia="Verdana"/>
          <w:sz w:val="18"/>
          <w:szCs w:val="18"/>
        </w:rPr>
        <w:sectPr>
          <w:type w:val="continuous"/>
          <w:pgSz w:w="15760" w:h="16740"/>
          <w:pgMar w:top="80" w:bottom="280" w:left="40" w:right="2260"/>
        </w:sectPr>
      </w:pPr>
    </w:p>
    <w:p>
      <w:pPr>
        <w:spacing w:line="240" w:lineRule="auto" w:before="0"/>
        <w:rPr>
          <w:rFonts w:ascii="Verdana" w:hAnsi="Verdana" w:cs="Verdana" w:eastAsia="Verdana"/>
          <w:sz w:val="18"/>
          <w:szCs w:val="18"/>
        </w:rPr>
      </w:pPr>
    </w:p>
    <w:p>
      <w:pPr>
        <w:spacing w:line="240" w:lineRule="auto" w:before="12"/>
        <w:rPr>
          <w:rFonts w:ascii="Verdana" w:hAnsi="Verdana" w:cs="Verdana" w:eastAsia="Verdana"/>
          <w:sz w:val="21"/>
          <w:szCs w:val="21"/>
        </w:rPr>
      </w:pPr>
    </w:p>
    <w:p>
      <w:pPr>
        <w:pStyle w:val="BodyText"/>
        <w:spacing w:line="210" w:lineRule="exact"/>
        <w:ind w:left="2704" w:right="0"/>
        <w:jc w:val="left"/>
      </w:pPr>
      <w:r>
        <w:rPr/>
        <w:t>user</w:t>
      </w:r>
      <w:r>
        <w:rPr>
          <w:spacing w:val="-11"/>
        </w:rPr>
        <w:t> </w:t>
      </w:r>
      <w:r>
        <w:rPr/>
        <w:t>choice</w:t>
      </w:r>
      <w:r>
        <w:rPr>
          <w:w w:val="99"/>
        </w:rPr>
        <w:t> </w:t>
      </w:r>
      <w:r>
        <w:rPr/>
        <w:t>was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3</w:t>
      </w:r>
      <w:r>
        <w:rPr/>
      </w:r>
    </w:p>
    <w:p>
      <w:pPr>
        <w:pStyle w:val="BodyText"/>
        <w:spacing w:line="210" w:lineRule="exact" w:before="81"/>
        <w:ind w:left="378" w:right="0"/>
        <w:jc w:val="center"/>
      </w:pPr>
      <w:r>
        <w:rPr/>
        <w:br w:type="column"/>
      </w:r>
      <w:r>
        <w:rPr/>
        <w:t>Transforming</w:t>
      </w:r>
      <w:r>
        <w:rPr>
          <w:spacing w:val="-16"/>
        </w:rPr>
        <w:t> </w:t>
      </w:r>
      <w:r>
        <w:rPr/>
        <w:t>the</w:t>
      </w:r>
      <w:r>
        <w:rPr>
          <w:w w:val="99"/>
        </w:rPr>
        <w:t> </w:t>
      </w:r>
      <w:r>
        <w:rPr/>
        <w:t>Skolemized</w:t>
      </w:r>
      <w:r>
        <w:rPr>
          <w:spacing w:val="-16"/>
        </w:rPr>
        <w:t> </w:t>
      </w:r>
      <w:r>
        <w:rPr/>
        <w:t>Form</w:t>
      </w:r>
      <w:r>
        <w:rPr>
          <w:w w:val="99"/>
        </w:rPr>
        <w:t> </w:t>
      </w:r>
      <w:r>
        <w:rPr/>
        <w:t>into</w:t>
      </w:r>
      <w:r>
        <w:rPr>
          <w:spacing w:val="-5"/>
        </w:rPr>
        <w:t> </w:t>
      </w:r>
      <w:r>
        <w:rPr/>
        <w:t>CNF</w:t>
      </w:r>
      <w:r>
        <w:rPr/>
      </w:r>
    </w:p>
    <w:p>
      <w:pPr>
        <w:pStyle w:val="BodyText"/>
        <w:spacing w:line="240" w:lineRule="auto" w:before="128"/>
        <w:ind w:left="409" w:right="0"/>
        <w:jc w:val="left"/>
      </w:pPr>
      <w:r>
        <w:rPr/>
        <w:br w:type="column"/>
      </w:r>
      <w:r>
        <w:rPr/>
        <w:t>transformed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CNF</w:t>
      </w:r>
      <w:r>
        <w:rPr/>
      </w:r>
    </w:p>
    <w:p>
      <w:pPr>
        <w:spacing w:line="240" w:lineRule="auto" w:before="4"/>
        <w:rPr>
          <w:rFonts w:ascii="Verdana" w:hAnsi="Verdana" w:cs="Verdana" w:eastAsia="Verdana"/>
          <w:sz w:val="15"/>
          <w:szCs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pStyle w:val="BodyText"/>
        <w:spacing w:line="210" w:lineRule="exact"/>
        <w:ind w:left="1125" w:right="3168" w:hanging="231"/>
        <w:jc w:val="left"/>
      </w:pPr>
      <w:r>
        <w:rPr/>
        <w:t>Displaying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CNF</w:t>
      </w:r>
      <w:r>
        <w:rPr>
          <w:spacing w:val="-10"/>
        </w:rPr>
        <w:t> </w:t>
      </w:r>
      <w:r>
        <w:rPr/>
        <w:t>Form</w:t>
      </w:r>
      <w:r>
        <w:rPr/>
      </w:r>
    </w:p>
    <w:p>
      <w:pPr>
        <w:spacing w:after="0" w:line="210" w:lineRule="exact"/>
        <w:jc w:val="left"/>
        <w:sectPr>
          <w:type w:val="continuous"/>
          <w:pgSz w:w="15760" w:h="16740"/>
          <w:pgMar w:top="80" w:bottom="280" w:left="40" w:right="2260"/>
          <w:cols w:num="4" w:equalWidth="0">
            <w:col w:w="3859" w:space="40"/>
            <w:col w:w="1941" w:space="40"/>
            <w:col w:w="2187" w:space="40"/>
            <w:col w:w="5353"/>
          </w:cols>
        </w:sectPr>
      </w:pPr>
    </w:p>
    <w:p>
      <w:pPr>
        <w:pStyle w:val="BodyText"/>
        <w:spacing w:line="210" w:lineRule="exact" w:before="90"/>
        <w:ind w:left="4038" w:right="69"/>
        <w:jc w:val="left"/>
      </w:pPr>
      <w:r>
        <w:rPr>
          <w:w w:val="95"/>
        </w:rPr>
        <w:t>need</w:t>
      </w:r>
      <w:r>
        <w:rPr>
          <w:w w:val="99"/>
        </w:rPr>
        <w:t> </w:t>
      </w:r>
      <w:r>
        <w:rPr/>
        <w:t>CNF</w:t>
      </w:r>
      <w:r>
        <w:rPr/>
      </w:r>
    </w:p>
    <w:p>
      <w:pPr>
        <w:pStyle w:val="BodyText"/>
        <w:spacing w:line="210" w:lineRule="exact"/>
        <w:ind w:left="4038" w:right="0"/>
        <w:jc w:val="left"/>
      </w:pPr>
      <w:r>
        <w:rPr/>
        <w:t>[if</w:t>
      </w:r>
      <w:r>
        <w:rPr>
          <w:spacing w:val="-1"/>
        </w:rPr>
        <w:t> </w:t>
      </w:r>
      <w:r>
        <w:rPr/>
        <w:t>we</w:t>
      </w:r>
      <w:r>
        <w:rPr/>
        <w:t> have</w:t>
      </w:r>
      <w:r>
        <w:rPr>
          <w:w w:val="99"/>
        </w:rPr>
        <w:t> </w:t>
      </w:r>
      <w:r>
        <w:rPr/>
        <w:t>CNF]</w:t>
      </w:r>
    </w:p>
    <w:p>
      <w:pPr>
        <w:pStyle w:val="BodyText"/>
        <w:spacing w:line="210" w:lineRule="exact"/>
        <w:ind w:left="947" w:right="7304"/>
        <w:jc w:val="left"/>
      </w:pPr>
      <w:r>
        <w:rPr/>
        <w:br w:type="column"/>
      </w:r>
      <w:r>
        <w:rPr/>
        <w:t>get</w:t>
      </w:r>
      <w:r>
        <w:rPr>
          <w:w w:val="99"/>
        </w:rPr>
        <w:t> </w:t>
      </w:r>
      <w:r>
        <w:rPr>
          <w:w w:val="95"/>
        </w:rPr>
        <w:t>CNF</w:t>
      </w:r>
      <w:r>
        <w:rPr/>
      </w:r>
    </w:p>
    <w:p>
      <w:pPr>
        <w:pStyle w:val="BodyText"/>
        <w:spacing w:line="210" w:lineRule="exact"/>
        <w:ind w:left="947" w:right="7304"/>
        <w:jc w:val="left"/>
      </w:pPr>
      <w:r>
        <w:rPr/>
        <w:t>[if</w:t>
      </w:r>
      <w:r>
        <w:rPr>
          <w:spacing w:val="-1"/>
        </w:rPr>
        <w:t> </w:t>
      </w:r>
      <w:r>
        <w:rPr/>
        <w:t>we</w:t>
      </w:r>
      <w:r>
        <w:rPr/>
        <w:t> have</w:t>
      </w:r>
      <w:r>
        <w:rPr>
          <w:w w:val="99"/>
        </w:rPr>
        <w:t> </w:t>
      </w:r>
      <w:r>
        <w:rPr/>
        <w:t>CNF]</w:t>
      </w:r>
    </w:p>
    <w:p>
      <w:pPr>
        <w:spacing w:after="0" w:line="210" w:lineRule="exact"/>
        <w:jc w:val="left"/>
        <w:sectPr>
          <w:type w:val="continuous"/>
          <w:pgSz w:w="15760" w:h="16740"/>
          <w:pgMar w:top="80" w:bottom="280" w:left="40" w:right="2260"/>
          <w:cols w:num="2" w:equalWidth="0">
            <w:col w:w="4551" w:space="40"/>
            <w:col w:w="8869"/>
          </w:cols>
        </w:sectPr>
      </w:pPr>
    </w:p>
    <w:p>
      <w:pPr>
        <w:spacing w:line="240" w:lineRule="auto" w:before="10"/>
        <w:rPr>
          <w:rFonts w:ascii="Verdana" w:hAnsi="Verdana" w:cs="Verdana" w:eastAsia="Verdana"/>
          <w:sz w:val="11"/>
          <w:szCs w:val="11"/>
        </w:rPr>
      </w:pPr>
    </w:p>
    <w:p>
      <w:pPr>
        <w:spacing w:after="0" w:line="240" w:lineRule="auto"/>
        <w:rPr>
          <w:rFonts w:ascii="Verdana" w:hAnsi="Verdana" w:cs="Verdana" w:eastAsia="Verdana"/>
          <w:sz w:val="11"/>
          <w:szCs w:val="11"/>
        </w:rPr>
        <w:sectPr>
          <w:type w:val="continuous"/>
          <w:pgSz w:w="15760" w:h="16740"/>
          <w:pgMar w:top="80" w:bottom="280" w:left="40" w:right="2260"/>
        </w:sectPr>
      </w:pPr>
    </w:p>
    <w:p>
      <w:pPr>
        <w:spacing w:line="240" w:lineRule="auto" w:before="0"/>
        <w:rPr>
          <w:rFonts w:ascii="Verdana" w:hAnsi="Verdana" w:cs="Verdana" w:eastAsia="Verdana"/>
          <w:sz w:val="18"/>
          <w:szCs w:val="18"/>
        </w:rPr>
      </w:pPr>
      <w:r>
        <w:rPr/>
        <w:pict>
          <v:group style="position:absolute;margin-left:.0pt;margin-top:.0pt;width:788pt;height:836.75pt;mso-position-horizontal-relative:page;mso-position-vertical-relative:page;z-index:-6352" coordorigin="0,0" coordsize="15760,16735">
            <v:group style="position:absolute;left:1567;top:1687;width:329;height:330" coordorigin="1567,1687" coordsize="329,330">
              <v:shape style="position:absolute;left:1567;top:1687;width:329;height:330" coordorigin="1567,1687" coordsize="329,330" path="m1567,1865l1576,1799,1622,1731,1675,1697,1730,1687,1751,1688,1809,1706,1858,1746,1889,1799,1896,1838,1896,1862,1881,1922,1843,1972,1790,2006,1735,2017,1730,2017,1653,1997,1605,1956,1575,1903,1567,1865xe" filled="true" fillcolor="#000000" stroked="false">
                <v:path arrowok="t"/>
                <v:fill type="solid"/>
              </v:shape>
            </v:group>
            <v:group style="position:absolute;left:1567;top:1687;width:329;height:330" coordorigin="1567,1687" coordsize="329,330">
              <v:shape style="position:absolute;left:1567;top:1687;width:329;height:330" coordorigin="1567,1687" coordsize="329,330" path="m1732,2017l1672,2006,1620,1973,1582,1921,1567,1865,1568,1840,1583,1780,1622,1731,1675,1697,1730,1687,1751,1688,1809,1706,1858,1746,1889,1799,1896,1838,1896,1862,1881,1922,1843,1972,1790,2006,1732,2017xe" filled="false" stroked="true" strokeweight=".749762pt" strokecolor="#ff0000">
                <v:path arrowok="t"/>
              </v:shape>
            </v:group>
            <v:group style="position:absolute;left:3156;top:1402;width:1800;height:900" coordorigin="3156,1402" coordsize="1800,900">
              <v:shape style="position:absolute;left:3156;top:1402;width:1800;height:900" coordorigin="3156,1402" coordsize="1800,900" path="m3372,2302l3311,2293,3256,2268,3209,2226,3175,2174,3157,2097,3156,1618,3157,1597,3171,1538,3202,1485,3249,1441,3303,1413,3372,1402,4740,1402,4801,1410,4856,1435,4904,1478,4938,1530,4956,1607,4956,2086,4955,2107,4941,2166,4911,2219,4863,2263,4810,2291,3372,2302xe" filled="true" fillcolor="#ffffc0" stroked="false">
                <v:path arrowok="t"/>
                <v:fill type="solid"/>
              </v:shape>
            </v:group>
            <v:group style="position:absolute;left:3156;top:1402;width:1800;height:900" coordorigin="3156,1402" coordsize="1800,900">
              <v:shape style="position:absolute;left:3156;top:1402;width:1800;height:900" coordorigin="3156,1402" coordsize="1800,900" path="m3372,1402l4740,1402,4761,1403,4820,1417,4873,1447,4917,1495,4945,1548,4956,2086,4955,2107,4941,2166,4911,2219,4863,2263,4810,2291,3372,2302,3351,2301,3292,2287,3240,2256,3195,2209,3168,2156,3156,1618,3157,1597,3171,1538,3202,1485,3249,1441,3303,1413,3372,1402xe" filled="false" stroked="true" strokeweight=".749762pt" strokecolor="#ff0000">
                <v:path arrowok="t"/>
              </v:shape>
            </v:group>
            <v:group style="position:absolute;left:457;top:2302;width:3149;height:9253" coordorigin="457,2302" coordsize="3149,9253">
              <v:shape style="position:absolute;left:457;top:2302;width:3149;height:9253" coordorigin="457,2302" coordsize="3149,9253" path="m3606,2302l3606,4581,3605,4608,3585,4673,3541,4714,3473,4731,607,4731,580,4732,516,4752,475,4796,458,4864,457,11404,459,11431,479,11496,523,11537,591,11553,949,11554e" filled="false" stroked="true" strokeweight=".749762pt" strokecolor="#ff0000">
                <v:path arrowok="t"/>
              </v:shape>
            </v:group>
            <v:group style="position:absolute;left:830;top:11486;width:135;height:135" coordorigin="830,11486" coordsize="135,135">
              <v:shape style="position:absolute;left:830;top:11486;width:135;height:135" coordorigin="830,11486" coordsize="135,135" path="m830,11621l965,11554,830,11486e" filled="false" stroked="true" strokeweight=".749762pt" strokecolor="#ff0000">
                <v:path arrowok="t"/>
              </v:shape>
            </v:group>
            <v:group style="position:absolute;left:982;top:6980;width:13946;height:345" coordorigin="982,6980" coordsize="13946,345">
              <v:shape style="position:absolute;left:982;top:6980;width:13946;height:345" coordorigin="982,6980" coordsize="13946,345" path="m14928,7325l982,7325,983,7109,1003,7043,1045,7001,1110,6982,1137,6980,14799,6982,14865,7001,14907,7043,14926,7108,14928,7135,14928,7325xe" filled="true" fillcolor="#ffffff" stroked="false">
                <v:path arrowok="t"/>
                <v:fill type="solid"/>
              </v:shape>
            </v:group>
            <v:group style="position:absolute;left:982;top:6980;width:13946;height:345" coordorigin="982,6980" coordsize="13946,345">
              <v:shape style="position:absolute;left:982;top:6980;width:13946;height:345" coordorigin="982,6980" coordsize="13946,345" path="m14928,7325l14928,7135,14926,7108,14907,7043,14865,7001,14799,6982,1137,6980,1110,6982,1045,7001,1003,7043,983,7109,982,7325,14928,7325xe" filled="false" stroked="true" strokeweight=".749762pt" strokecolor="#000000">
                <v:path arrowok="t"/>
              </v:shape>
            </v:group>
            <v:group style="position:absolute;left:982;top:7325;width:13946;height:8803" coordorigin="982,7325" coordsize="13946,8803">
              <v:shape style="position:absolute;left:982;top:7325;width:13946;height:8803" coordorigin="982,7325" coordsize="13946,8803" path="m982,7325l982,15972,983,15999,1003,16065,1045,16107,1111,16126,14773,16127,14800,16126,14865,16107,14907,16064,14927,15999,14928,7325e" filled="false" stroked="true" strokeweight=".749762pt" strokecolor="#000000">
                <v:path arrowok="t"/>
              </v:shape>
            </v:group>
            <v:group style="position:absolute;left:6006;top:8405;width:2801;height:2" coordorigin="6006,8405" coordsize="2801,2">
              <v:shape style="position:absolute;left:6006;top:8405;width:2801;height:2" coordorigin="6006,8405" coordsize="2801,0" path="m6006,8405l7280,8405,7300,8405,7320,8405,7340,8405,7360,8405,7380,8405,7400,8405,7420,8405,7440,8405,7560,8405,8806,8405e" filled="false" stroked="true" strokeweight=".749762pt" strokecolor="#ff0000">
                <v:path arrowok="t"/>
              </v:shape>
            </v:group>
            <v:group style="position:absolute;left:8688;top:8337;width:135;height:135" coordorigin="8688,8337" coordsize="135,135">
              <v:shape style="position:absolute;left:8688;top:8337;width:135;height:135" coordorigin="8688,8337" coordsize="135,135" path="m8688,8472l8823,8405,8688,8337e" filled="false" stroked="true" strokeweight=".749762pt" strokecolor="#ff0000">
                <v:path arrowok="t"/>
              </v:shape>
            </v:group>
            <v:group style="position:absolute;left:4206;top:7955;width:1800;height:900" coordorigin="4206,7955" coordsize="1800,900">
              <v:shape style="position:absolute;left:4206;top:7955;width:1800;height:900" coordorigin="4206,7955" coordsize="1800,900" path="m4422,8855l4361,8846,4306,8821,4258,8779,4225,8727,4206,8650,4206,8171,4207,8150,4221,8090,4252,8038,4299,7994,4352,7966,4422,7955,5790,7955,5851,7963,5906,7988,5954,8031,5987,8083,6005,8160,6006,8639,6005,8660,5991,8719,5960,8771,5913,8816,5859,8844,4422,8855xe" filled="true" fillcolor="#ffffc0" stroked="false">
                <v:path arrowok="t"/>
                <v:fill type="solid"/>
              </v:shape>
            </v:group>
            <v:group style="position:absolute;left:4206;top:7955;width:1800;height:900" coordorigin="4206,7955" coordsize="1800,900">
              <v:shape style="position:absolute;left:4206;top:7955;width:1800;height:900" coordorigin="4206,7955" coordsize="1800,900" path="m4422,7955l5790,7955,5811,7956,5870,7970,5922,8000,5967,8048,5994,8101,6006,8639,6005,8660,5991,8719,5960,8771,5913,8816,5859,8844,4422,8855,4401,8854,4342,8840,4289,8809,4245,8762,4217,8709,4206,8171,4207,8150,4221,8090,4252,8038,4299,7994,4352,7966,4422,7955xe" filled="false" stroked="true" strokeweight=".749762pt" strokecolor="#ff0000">
                <v:path arrowok="t"/>
              </v:shape>
            </v:group>
            <v:group style="position:absolute;left:1942;top:11809;width:329;height:330" coordorigin="1942,11809" coordsize="329,330">
              <v:shape style="position:absolute;left:1942;top:11809;width:329;height:330" coordorigin="1942,11809" coordsize="329,330" path="m1942,11986l1951,11920,1997,11853,2050,11819,2105,11809,2126,11810,2184,11828,2233,11868,2263,11921,2271,11959,2270,11984,2256,12044,2218,12094,2165,12128,2110,12139,2105,12139,2028,12119,1980,12078,1950,12025,1942,11986xe" filled="true" fillcolor="#000000" stroked="false">
                <v:path arrowok="t"/>
                <v:fill type="solid"/>
              </v:shape>
            </v:group>
            <v:group style="position:absolute;left:1942;top:11809;width:329;height:330" coordorigin="1942,11809" coordsize="329,330">
              <v:shape style="position:absolute;left:1942;top:11809;width:329;height:330" coordorigin="1942,11809" coordsize="329,330" path="m2107,12139l2046,12128,1995,12095,1957,12043,1942,11986,1943,11962,1958,11902,1997,11853,2050,11819,2105,11809,2126,11810,2184,11828,2233,11868,2263,11921,2271,11959,2270,11984,2256,12044,2218,12094,2165,12128,2107,12139xe" filled="false" stroked="true" strokeweight=".749762pt" strokecolor="#ff0000">
                <v:path arrowok="t"/>
              </v:shape>
            </v:group>
            <v:group style="position:absolute;left:10639;top:8405;width:2865;height:3086" coordorigin="10639,8405" coordsize="2865,3086">
              <v:shape style="position:absolute;left:10639;top:8405;width:2865;height:3086" coordorigin="10639,8405" coordsize="2865,3086" path="m10639,8405l13353,8405,13380,8406,13445,8426,13486,8470,13503,8538,13503,11490e" filled="false" stroked="true" strokeweight=".749762pt" strokecolor="#ff0000">
                <v:path arrowok="t"/>
              </v:shape>
            </v:group>
            <v:group style="position:absolute;left:13436;top:11372;width:135;height:135" coordorigin="13436,11372" coordsize="135,135">
              <v:shape style="position:absolute;left:13436;top:11372;width:135;height:135" coordorigin="13436,11372" coordsize="135,135" path="m13436,11372l13503,11507,13571,11372e" filled="false" stroked="true" strokeweight=".749762pt" strokecolor="#ff0000">
                <v:path arrowok="t"/>
              </v:shape>
            </v:group>
            <v:group style="position:absolute;left:8840;top:7955;width:1800;height:900" coordorigin="8840,7955" coordsize="1800,900">
              <v:shape style="position:absolute;left:8840;top:7955;width:1800;height:900" coordorigin="8840,7955" coordsize="1800,900" path="m9056,8855l8994,8846,8940,8821,8892,8779,8858,8727,8840,8650,8840,8171,8841,8150,8855,8090,8885,8038,8932,7994,8986,7966,9056,7955,10423,7955,10485,7963,10539,7988,10587,8031,10621,8083,10639,8160,10639,8639,10638,8660,10624,8719,10594,8771,10547,8816,10493,8844,9056,8855xe" filled="true" fillcolor="#ffffc0" stroked="false">
                <v:path arrowok="t"/>
                <v:fill type="solid"/>
              </v:shape>
            </v:group>
            <v:group style="position:absolute;left:8840;top:7955;width:1800;height:900" coordorigin="8840,7955" coordsize="1800,900">
              <v:shape style="position:absolute;left:8840;top:7955;width:1800;height:900" coordorigin="8840,7955" coordsize="1800,900" path="m9056,7955l10423,7955,10444,7956,10504,7970,10556,8000,10600,8048,10628,8101,10639,8639,10638,8660,10624,8719,10594,8771,10547,8816,10493,8844,9056,8855,9034,8854,8975,8840,8923,8809,8879,8762,8851,8709,8840,8171,8841,8150,8855,8090,8885,8038,8932,7994,8986,7966,9056,7955xe" filled="false" stroked="true" strokeweight=".749762pt" strokecolor="#ff0000">
                <v:path arrowok="t"/>
              </v:shape>
            </v:group>
            <v:group style="position:absolute;left:13339;top:11584;width:329;height:330" coordorigin="13339,11584" coordsize="329,330">
              <v:shape style="position:absolute;left:13339;top:11584;width:329;height:330" coordorigin="13339,11584" coordsize="329,330" path="m13339,11761l13347,11695,13393,11628,13446,11594,13501,11584,13523,11585,13580,11603,13629,11643,13660,11696,13668,11734,13667,11759,13652,11819,13614,11869,13561,11903,13507,11914,13501,11914,13425,11894,13376,11853,13346,11800,13339,11761xe" filled="true" fillcolor="#000000" stroked="false">
                <v:path arrowok="t"/>
                <v:fill type="solid"/>
              </v:shape>
            </v:group>
            <v:group style="position:absolute;left:13339;top:11584;width:329;height:330" coordorigin="13339,11584" coordsize="329,330">
              <v:shape style="position:absolute;left:13339;top:11584;width:329;height:330" coordorigin="13339,11584" coordsize="329,330" path="m13503,11914l13443,11903,13391,11870,13354,11818,13339,11761,13340,11737,13354,11677,13393,11628,13446,11594,13501,11584,13523,11585,13580,11603,13629,11643,13660,11696,13668,11734,13667,11759,13652,11819,13614,11869,13561,11903,13503,11914xe" filled="false" stroked="true" strokeweight=".749762pt" strokecolor="#ff0000">
                <v:path arrowok="t"/>
              </v:shape>
            </v:group>
            <v:group style="position:absolute;left:4206;top:12454;width:1800;height:900" coordorigin="4206,12454" coordsize="1800,900">
              <v:shape style="position:absolute;left:4206;top:12454;width:1800;height:900" coordorigin="4206,12454" coordsize="1800,900" path="m4422,13353l4361,13345,4306,13320,4258,13278,4225,13225,4206,13148,4206,12669,4207,12648,4221,12589,4252,12537,4299,12492,4352,12465,4422,12454,5790,12454,5851,12462,5906,12487,5954,12529,5987,12581,6005,12659,6006,13137,6005,13159,5991,13218,5960,13270,5913,13314,5859,13342,4422,13353xe" filled="true" fillcolor="#ffffc0" stroked="false">
                <v:path arrowok="t"/>
                <v:fill type="solid"/>
              </v:shape>
            </v:group>
            <v:group style="position:absolute;left:4206;top:12454;width:1800;height:900" coordorigin="4206,12454" coordsize="1800,900">
              <v:shape style="position:absolute;left:4206;top:12454;width:1800;height:900" coordorigin="4206,12454" coordsize="1800,900" path="m4422,12454l5790,12454,5811,12454,5870,12468,5922,12499,5967,12546,5994,12600,6006,13137,6005,13159,5991,13218,5960,13270,5913,13314,5859,13342,4422,13353,4401,13352,4342,13338,4289,13308,4245,13261,4217,13207,4206,12669,4207,12648,4221,12589,4252,12537,4299,12492,4352,12465,4422,12454xe" filled="false" stroked="true" strokeweight=".749762pt" strokecolor="#ff0000">
                <v:path arrowok="t"/>
              </v:shape>
            </v:group>
            <v:group style="position:absolute;left:4206;top:10167;width:1800;height:900" coordorigin="4206,10167" coordsize="1800,900">
              <v:shape style="position:absolute;left:4206;top:10167;width:1800;height:900" coordorigin="4206,10167" coordsize="1800,900" path="m4422,11066l4361,11058,4306,11033,4258,10991,4225,10939,4206,10861,4206,10383,4207,10361,4221,10302,4252,10250,4299,10206,4352,10178,4422,10167,5790,10167,5851,10175,5906,10200,5954,10242,5987,10295,6005,10372,6006,10851,6005,10872,5991,10931,5960,10983,5913,11028,5859,11055,4422,11066xe" filled="true" fillcolor="#ffffc0" stroked="false">
                <v:path arrowok="t"/>
                <v:fill type="solid"/>
              </v:shape>
            </v:group>
            <v:group style="position:absolute;left:4206;top:10167;width:1800;height:900" coordorigin="4206,10167" coordsize="1800,900">
              <v:shape style="position:absolute;left:4206;top:10167;width:1800;height:900" coordorigin="4206,10167" coordsize="1800,900" path="m4422,10167l5790,10167,5811,10168,5870,10182,5922,10212,5967,10259,5994,10313,6006,10851,6005,10872,5991,10931,5960,10983,5913,11028,5859,11055,4422,11066,4401,11066,4342,11052,4289,11021,4245,10974,4217,10920,4206,10383,4207,10361,4221,10302,4252,10250,4299,10206,4352,10178,4422,10167xe" filled="false" stroked="true" strokeweight=".749762pt" strokecolor="#ff0000">
                <v:path arrowok="t"/>
              </v:shape>
            </v:group>
            <v:group style="position:absolute;left:4206;top:14643;width:1800;height:900" coordorigin="4206,14643" coordsize="1800,900">
              <v:shape style="position:absolute;left:4206;top:14643;width:1800;height:900" coordorigin="4206,14643" coordsize="1800,900" path="m4422,15543l4361,15534,4306,15509,4258,15467,4225,15415,4206,15338,4206,14859,4207,14838,4221,14778,4252,14726,4299,14682,4352,14654,4422,14643,5790,14643,5851,14651,5906,14676,5954,14719,5987,14771,6005,14848,6006,15327,6005,15348,5991,15407,5960,15459,5913,15504,5859,15531,4422,15543xe" filled="true" fillcolor="#ffffc0" stroked="false">
                <v:path arrowok="t"/>
                <v:fill type="solid"/>
              </v:shape>
            </v:group>
            <v:group style="position:absolute;left:4206;top:14643;width:1800;height:900" coordorigin="4206,14643" coordsize="1800,900">
              <v:shape style="position:absolute;left:4206;top:14643;width:1800;height:900" coordorigin="4206,14643" coordsize="1800,900" path="m4422,14643l5790,14643,5811,14644,5870,14658,5922,14688,5967,14735,5994,14789,6006,15327,6005,15348,5991,15407,5960,15459,5913,15504,5859,15531,4422,15543,4401,15542,4342,15528,4289,15497,4245,15450,4217,15396,4206,14859,4207,14838,4221,14778,4252,14726,4299,14682,4352,14654,4422,14643xe" filled="false" stroked="true" strokeweight=".749762pt" strokecolor="#ff0000">
                <v:path arrowok="t"/>
              </v:shape>
            </v:group>
            <v:group style="position:absolute;left:2107;top:8405;width:2066;height:3344" coordorigin="2107,8405" coordsize="2066,3344">
              <v:shape style="position:absolute;left:2107;top:8405;width:2066;height:3344" coordorigin="2107,8405" coordsize="2066,3344" path="m2107,11749l2107,8555,2108,8528,2128,8463,2172,8422,2240,8405,4173,8405e" filled="false" stroked="true" strokeweight=".749762pt" strokecolor="#ff0000">
                <v:path arrowok="t"/>
              </v:shape>
            </v:group>
            <v:group style="position:absolute;left:4054;top:8337;width:135;height:135" coordorigin="4054,8337" coordsize="135,135">
              <v:shape style="position:absolute;left:4054;top:8337;width:135;height:135" coordorigin="4054,8337" coordsize="135,135" path="m4054,8472l4189,8405,4054,8337e" filled="false" stroked="true" strokeweight=".749762pt" strokecolor="#ff0000">
                <v:path arrowok="t"/>
              </v:shape>
            </v:group>
            <v:group style="position:absolute;left:2107;top:12199;width:2066;height:2895" coordorigin="2107,12199" coordsize="2066,2895">
              <v:shape style="position:absolute;left:2107;top:12199;width:2066;height:2895" coordorigin="2107,12199" coordsize="2066,2895" path="m2107,12199l2107,14943,2108,14970,2128,15035,2172,15075,2240,15092,4173,15093e" filled="false" stroked="true" strokeweight=".749762pt" strokecolor="#ff0000">
                <v:path arrowok="t"/>
              </v:shape>
            </v:group>
            <v:group style="position:absolute;left:4054;top:15025;width:135;height:135" coordorigin="4054,15025" coordsize="135,135">
              <v:shape style="position:absolute;left:4054;top:15025;width:135;height:135" coordorigin="4054,15025" coordsize="135,135" path="m4054,15160l4189,15093,4054,15025e" filled="false" stroked="true" strokeweight=".749762pt" strokecolor="#ff0000">
                <v:path arrowok="t"/>
              </v:shape>
            </v:group>
            <v:group style="position:absolute;left:2272;top:10624;width:1901;height:1185" coordorigin="2272,10624" coordsize="1901,1185">
              <v:shape style="position:absolute;left:2272;top:10624;width:1901;height:1185" coordorigin="2272,10624" coordsize="1901,1185" path="m2272,11809l2414,11809,2440,11807,2503,11786,2542,11740,2557,11669,2557,10774,2558,10747,2578,10682,2622,10641,2690,10625,4173,10624e" filled="false" stroked="true" strokeweight=".749762pt" strokecolor="#ff0000">
                <v:path arrowok="t"/>
              </v:shape>
            </v:group>
            <v:group style="position:absolute;left:4054;top:10557;width:135;height:135" coordorigin="4054,10557" coordsize="135,135">
              <v:shape style="position:absolute;left:4054;top:10557;width:135;height:135" coordorigin="4054,10557" coordsize="135,135" path="m4054,10692l4189,10624,4054,10557e" filled="false" stroked="true" strokeweight=".749762pt" strokecolor="#ff0000">
                <v:path arrowok="t"/>
              </v:shape>
            </v:group>
            <v:group style="position:absolute;left:2272;top:12139;width:1901;height:765" coordorigin="2272,12139" coordsize="1901,765">
              <v:shape style="position:absolute;left:2272;top:12139;width:1901;height:765" coordorigin="2272,12139" coordsize="1901,765" path="m2272,12139l2414,12139,2440,12140,2503,12161,2542,12207,2557,12279,2557,12753,2558,12780,2578,12845,2622,12886,2690,12903,4173,12903e" filled="false" stroked="true" strokeweight=".749762pt" strokecolor="#ff0000">
                <v:path arrowok="t"/>
              </v:shape>
            </v:group>
            <v:group style="position:absolute;left:4054;top:12836;width:135;height:135" coordorigin="4054,12836" coordsize="135,135">
              <v:shape style="position:absolute;left:4054;top:12836;width:135;height:135" coordorigin="4054,12836" coordsize="135,135" path="m4054,12971l4189,12903,4054,12836e" filled="false" stroked="true" strokeweight=".749762pt" strokecolor="#ff0000">
                <v:path arrowok="t"/>
              </v:shape>
            </v:group>
            <v:group style="position:absolute;left:4656;top:8888;width:2;height:1286" coordorigin="4656,8888" coordsize="2,1286">
              <v:shape style="position:absolute;left:4656;top:8888;width:2;height:1286" coordorigin="4656,8888" coordsize="0,1286" path="m4656,10174l4656,10174,4656,9201,4656,9180,4656,9160,4656,9140,4656,9121,4656,9101,4656,9082,4656,9062,4656,9043,4656,9024,4656,8888e" filled="false" stroked="true" strokeweight=".749762pt" strokecolor="#ff0000">
                <v:path arrowok="t"/>
              </v:shape>
            </v:group>
            <v:group style="position:absolute;left:4589;top:8871;width:135;height:135" coordorigin="4589,8871" coordsize="135,135">
              <v:shape style="position:absolute;left:4589;top:8871;width:135;height:135" coordorigin="4589,8871" coordsize="135,135" path="m4724,9006l4656,8871,4589,9006e" filled="false" stroked="true" strokeweight=".749762pt" strokecolor="#ff0000">
                <v:path arrowok="t"/>
              </v:shape>
            </v:group>
            <v:group style="position:absolute;left:5556;top:8855;width:2;height:1286" coordorigin="5556,8855" coordsize="2,1286">
              <v:shape style="position:absolute;left:5556;top:8855;width:2;height:1286" coordorigin="5556,8855" coordsize="0,1286" path="m5556,8855l5556,9305,5556,9325,5556,9345,5556,9365,5556,9385,5556,9405,5556,9425,5556,9445,5556,9465,5556,9485,5556,9505,5556,9525,5556,9545,5556,9565,5556,9585,5556,10141e" filled="false" stroked="true" strokeweight=".749762pt" strokecolor="#ff0000">
                <v:path arrowok="t"/>
              </v:shape>
            </v:group>
            <v:group style="position:absolute;left:5488;top:10023;width:135;height:135" coordorigin="5488,10023" coordsize="135,135">
              <v:shape style="position:absolute;left:5488;top:10023;width:135;height:135" coordorigin="5488,10023" coordsize="135,135" path="m5488,10023l5556,10157,5623,10023e" filled="false" stroked="true" strokeweight=".749762pt" strokecolor="#ff0000">
                <v:path arrowok="t"/>
              </v:shape>
            </v:group>
            <v:group style="position:absolute;left:6006;top:10620;width:2786;height:2" coordorigin="6006,10620" coordsize="2786,2">
              <v:shape style="position:absolute;left:6006;top:10620;width:2786;height:2" coordorigin="6006,10620" coordsize="2786,0" path="m6006,10620l8791,10620e" filled="false" stroked="true" strokeweight=".374881pt" strokecolor="#ff0000">
                <v:path arrowok="t"/>
              </v:shape>
            </v:group>
            <v:group style="position:absolute;left:8673;top:10549;width:135;height:135" coordorigin="8673,10549" coordsize="135,135">
              <v:shape style="position:absolute;left:8673;top:10549;width:135;height:135" coordorigin="8673,10549" coordsize="135,135" path="m8673,10684l8808,10617,8673,10549e" filled="false" stroked="true" strokeweight=".749762pt" strokecolor="#ff0000">
                <v:path arrowok="t"/>
              </v:shape>
            </v:group>
            <v:group style="position:absolute;left:10624;top:10624;width:2681;height:960" coordorigin="10624,10624" coordsize="2681,960">
              <v:shape style="position:absolute;left:10624;top:10624;width:2681;height:960" coordorigin="10624,10624" coordsize="2681,960" path="m10624,10624l12753,10624,12780,10625,12845,10645,12886,10689,12903,10758,12903,11434,12905,11461,12925,11526,12969,11567,13037,11583,13305,11584e" filled="false" stroked="true" strokeweight=".749762pt" strokecolor="#ff0000">
                <v:path arrowok="t"/>
              </v:shape>
            </v:group>
            <v:group style="position:absolute;left:13187;top:11516;width:135;height:135" coordorigin="13187,11516" coordsize="135,135">
              <v:shape style="position:absolute;left:13187;top:11516;width:135;height:135" coordorigin="13187,11516" coordsize="135,135" path="m13187,11651l13321,11584,13187,11516e" filled="false" stroked="true" strokeweight=".749762pt" strokecolor="#ff0000">
                <v:path arrowok="t"/>
              </v:shape>
            </v:group>
            <v:group style="position:absolute;left:8825;top:10167;width:1800;height:900" coordorigin="8825,10167" coordsize="1800,900">
              <v:shape style="position:absolute;left:8825;top:10167;width:1800;height:900" coordorigin="8825,10167" coordsize="1800,900" path="m9041,11066l8979,11058,8925,11033,8877,10991,8843,10939,8825,10861,8825,10383,8826,10361,8840,10302,8870,10250,8917,10206,8971,10178,9041,10167,10408,10167,10470,10175,10524,10200,10572,10242,10606,10295,10624,10372,10624,10851,10623,10872,10609,10931,10579,10983,10532,11028,10478,11055,9041,11066xe" filled="true" fillcolor="#ffffc0" stroked="false">
                <v:path arrowok="t"/>
                <v:fill type="solid"/>
              </v:shape>
            </v:group>
            <v:group style="position:absolute;left:8825;top:10167;width:1800;height:900" coordorigin="8825,10167" coordsize="1800,900">
              <v:shape style="position:absolute;left:8825;top:10167;width:1800;height:900" coordorigin="8825,10167" coordsize="1800,900" path="m9041,10167l10408,10167,10429,10168,10489,10182,10541,10212,10585,10259,10613,10313,10624,10851,10623,10872,10609,10931,10579,10983,10532,11028,10478,11055,9041,11066,9019,11066,8960,11052,8908,11021,8864,10974,8836,10920,8825,10383,8826,10361,8840,10302,8870,10250,8917,10206,8971,10178,9041,10167xe" filled="false" stroked="true" strokeweight=".749762pt" strokecolor="#ff0000">
                <v:path arrowok="t"/>
              </v:shape>
            </v:group>
            <v:group style="position:absolute;left:8825;top:12454;width:1800;height:900" coordorigin="8825,12454" coordsize="1800,900">
              <v:shape style="position:absolute;left:8825;top:12454;width:1800;height:900" coordorigin="8825,12454" coordsize="1800,900" path="m9041,13353l8979,13345,8925,13320,8877,13278,8843,13225,8825,13148,8825,12669,8826,12648,8840,12589,8870,12537,8917,12492,8971,12465,9041,12454,10408,12454,10470,12462,10524,12487,10572,12529,10606,12581,10624,12659,10624,13137,10623,13159,10609,13218,10579,13270,10532,13314,10478,13342,9041,13353xe" filled="true" fillcolor="#ffffc0" stroked="false">
                <v:path arrowok="t"/>
                <v:fill type="solid"/>
              </v:shape>
            </v:group>
            <v:group style="position:absolute;left:8825;top:12454;width:1800;height:900" coordorigin="8825,12454" coordsize="1800,900">
              <v:shape style="position:absolute;left:8825;top:12454;width:1800;height:900" coordorigin="8825,12454" coordsize="1800,900" path="m9041,12454l10408,12454,10429,12454,10489,12468,10541,12499,10585,12546,10613,12600,10624,13137,10623,13159,10609,13218,10579,13270,10532,13314,10478,13342,9041,13353,9019,13352,8960,13338,8908,13308,8864,13261,8836,13207,8825,12669,8826,12648,8840,12589,8870,12537,8917,12492,8971,12465,9041,12454xe" filled="false" stroked="true" strokeweight=".749762pt" strokecolor="#ff0000">
                <v:path arrowok="t"/>
              </v:shape>
            </v:group>
            <v:group style="position:absolute;left:8825;top:14643;width:1800;height:900" coordorigin="8825,14643" coordsize="1800,900">
              <v:shape style="position:absolute;left:8825;top:14643;width:1800;height:900" coordorigin="8825,14643" coordsize="1800,900" path="m9041,15543l8979,15534,8925,15509,8877,15467,8843,15415,8825,15338,8825,14859,8826,14838,8840,14778,8870,14726,8917,14682,8971,14654,9041,14643,10408,14643,10470,14651,10524,14676,10572,14719,10606,14771,10624,14848,10624,15327,10623,15348,10609,15407,10579,15459,10532,15504,10478,15531,9041,15543xe" filled="true" fillcolor="#ffffc0" stroked="false">
                <v:path arrowok="t"/>
                <v:fill type="solid"/>
              </v:shape>
            </v:group>
            <v:group style="position:absolute;left:8825;top:14643;width:1800;height:900" coordorigin="8825,14643" coordsize="1800,900">
              <v:shape style="position:absolute;left:8825;top:14643;width:1800;height:900" coordorigin="8825,14643" coordsize="1800,900" path="m9041,14643l10408,14643,10429,14644,10489,14658,10541,14688,10585,14735,10613,14789,10624,15327,10623,15348,10609,15407,10579,15459,10532,15504,10478,15531,9041,15543,9019,15542,8960,15528,8908,15497,8864,15450,8836,15396,8825,14859,8826,14838,8840,14778,8870,14726,8917,14682,8971,14654,9041,14643xe" filled="false" stroked="true" strokeweight=".749762pt" strokecolor="#ff0000">
                <v:path arrowok="t"/>
              </v:shape>
            </v:group>
            <v:group style="position:absolute;left:6006;top:12903;width:2786;height:2" coordorigin="6006,12903" coordsize="2786,2">
              <v:shape style="position:absolute;left:6006;top:12903;width:2786;height:2" coordorigin="6006,12903" coordsize="2786,0" path="m6006,12903l7265,12903,7285,12903,7305,12903,7325,12903,7345,12903,7365,12903,7385,12903,7405,12903,7425,12903,7445,12903,7465,12903,7485,12903,7505,12903,7525,12903,7545,12903,8791,12903e" filled="false" stroked="true" strokeweight=".749762pt" strokecolor="#ff0000">
                <v:path arrowok="t"/>
              </v:shape>
            </v:group>
            <v:group style="position:absolute;left:8673;top:12836;width:135;height:135" coordorigin="8673,12836" coordsize="135,135">
              <v:shape style="position:absolute;left:8673;top:12836;width:135;height:135" coordorigin="8673,12836" coordsize="135,135" path="m8673,12971l8808,12903,8673,12836e" filled="false" stroked="true" strokeweight=".749762pt" strokecolor="#ff0000">
                <v:path arrowok="t"/>
              </v:shape>
            </v:group>
            <v:group style="position:absolute;left:6006;top:15093;width:2786;height:2" coordorigin="6006,15093" coordsize="2786,2">
              <v:shape style="position:absolute;left:6006;top:15093;width:2786;height:2" coordorigin="6006,15093" coordsize="2786,0" path="m6006,15093l7265,15093,7285,15093,7305,15093,7325,15093,7345,15093,7365,15093,7385,15093,7405,15093,7425,15093,7545,15093,8791,15093e" filled="false" stroked="true" strokeweight=".749762pt" strokecolor="#ff0000">
                <v:path arrowok="t"/>
              </v:shape>
            </v:group>
            <v:group style="position:absolute;left:8673;top:15025;width:135;height:135" coordorigin="8673,15025" coordsize="135,135">
              <v:shape style="position:absolute;left:8673;top:15025;width:135;height:135" coordorigin="8673,15025" coordsize="135,135" path="m8673,15160l8808,15093,8673,15025e" filled="false" stroked="true" strokeweight=".749762pt" strokecolor="#ff0000">
                <v:path arrowok="t"/>
              </v:shape>
            </v:group>
            <v:group style="position:absolute;left:10624;top:11914;width:2681;height:990" coordorigin="10624,11914" coordsize="2681,990">
              <v:shape style="position:absolute;left:10624;top:11914;width:2681;height:990" coordorigin="10624,11914" coordsize="2681,990" path="m10624,12903l12753,12903,12780,12902,12845,12882,12886,12838,12903,12770,12903,12064,12905,12037,12925,11972,12969,11931,13037,11914,13305,11914e" filled="false" stroked="true" strokeweight=".749762pt" strokecolor="#ff0000">
                <v:path arrowok="t"/>
              </v:shape>
            </v:group>
            <v:group style="position:absolute;left:13187;top:11846;width:135;height:135" coordorigin="13187,11846" coordsize="135,135">
              <v:shape style="position:absolute;left:13187;top:11846;width:135;height:135" coordorigin="13187,11846" coordsize="135,135" path="m13187,11981l13321,11914,13187,11846e" filled="false" stroked="true" strokeweight=".749762pt" strokecolor="#ff0000">
                <v:path arrowok="t"/>
              </v:shape>
            </v:group>
            <v:group style="position:absolute;left:10624;top:12007;width:2880;height:3086" coordorigin="10624,12007" coordsize="2880,3086">
              <v:shape style="position:absolute;left:10624;top:12007;width:2880;height:3086" coordorigin="10624,12007" coordsize="2880,3086" path="m10624,15093l13353,15093,13380,15091,13445,15071,13486,15027,13503,14959,13503,12007e" filled="false" stroked="true" strokeweight=".749762pt" strokecolor="#ff0000">
                <v:path arrowok="t"/>
              </v:shape>
            </v:group>
            <v:group style="position:absolute;left:13436;top:11990;width:135;height:135" coordorigin="13436,11990" coordsize="135,135">
              <v:shape style="position:absolute;left:13436;top:11990;width:135;height:135" coordorigin="13436,11990" coordsize="135,135" path="m13571,12125l13503,11990,13436,12125e" filled="false" stroked="true" strokeweight=".749762pt" strokecolor="#ff0000">
                <v:path arrowok="t"/>
              </v:shape>
            </v:group>
            <v:group style="position:absolute;left:4652;top:11089;width:2;height:1365" coordorigin="4652,11089" coordsize="2,1365">
              <v:shape style="position:absolute;left:4652;top:11089;width:2;height:1365" coordorigin="4652,11089" coordsize="0,1365" path="m4652,11089l4652,12454e" filled="false" stroked="true" strokeweight=".374881pt" strokecolor="#ff0000">
                <v:path arrowok="t"/>
              </v:shape>
            </v:group>
            <v:group style="position:absolute;left:4588;top:11091;width:135;height:136" coordorigin="4588,11091" coordsize="135,136">
              <v:shape style="position:absolute;left:4588;top:11091;width:135;height:136" coordorigin="4588,11091" coordsize="135,136" path="m4723,11226l4656,11091,4588,11225e" filled="false" stroked="true" strokeweight=".749762pt" strokecolor="#ff0000">
                <v:path arrowok="t"/>
              </v:shape>
            </v:group>
            <v:group style="position:absolute;left:5552;top:11074;width:2;height:1365" coordorigin="5552,11074" coordsize="2,1365">
              <v:shape style="position:absolute;left:5552;top:11074;width:2;height:1365" coordorigin="5552,11074" coordsize="0,1365" path="m5552,11074l5552,12438e" filled="false" stroked="true" strokeweight=".374881pt" strokecolor="#ff0000">
                <v:path arrowok="t"/>
              </v:shape>
            </v:group>
            <v:group style="position:absolute;left:5488;top:12301;width:135;height:136" coordorigin="5488,12301" coordsize="135,136">
              <v:shape style="position:absolute;left:5488;top:12301;width:135;height:136" coordorigin="5488,12301" coordsize="135,136" path="m5488,12302l5556,12437,5622,12301e" filled="false" stroked="true" strokeweight=".749762pt" strokecolor="#ff0000">
                <v:path arrowok="t"/>
              </v:shape>
            </v:group>
            <v:group style="position:absolute;left:4656;top:13387;width:2;height:1256" coordorigin="4656,13387" coordsize="2,1256">
              <v:shape style="position:absolute;left:4656;top:13387;width:2;height:1256" coordorigin="4656,13387" coordsize="0,1256" path="m4656,14643l4656,14643,4656,13699,4656,13679,4656,13659,4656,13639,4656,13619,4656,13600,4656,13580,4656,13561,4656,13542,4656,13523,4656,13387e" filled="false" stroked="true" strokeweight=".749762pt" strokecolor="#ff0000">
                <v:path arrowok="t"/>
              </v:shape>
            </v:group>
            <v:group style="position:absolute;left:4589;top:13370;width:135;height:135" coordorigin="4589,13370" coordsize="135,135">
              <v:shape style="position:absolute;left:4589;top:13370;width:135;height:135" coordorigin="4589,13370" coordsize="135,135" path="m4724,13505l4656,13370,4589,13505e" filled="false" stroked="true" strokeweight=".749762pt" strokecolor="#ff0000">
                <v:path arrowok="t"/>
              </v:shape>
            </v:group>
            <v:group style="position:absolute;left:5556;top:13353;width:2;height:1256" coordorigin="5556,13353" coordsize="2,1256">
              <v:shape style="position:absolute;left:5556;top:13353;width:2;height:1256" coordorigin="5556,13353" coordsize="0,1256" path="m5556,13353l5556,13728,5556,13748,5556,13768,5556,13788,5556,13808,5556,13828,5556,13848,5556,13868,5556,13888,5556,13908,5556,13928,5556,13948,5556,13968,5556,13988,5556,14008,5556,14609e" filled="false" stroked="true" strokeweight=".749762pt" strokecolor="#ff0000">
                <v:path arrowok="t"/>
              </v:shape>
            </v:group>
            <v:group style="position:absolute;left:5488;top:14491;width:135;height:135" coordorigin="5488,14491" coordsize="135,135">
              <v:shape style="position:absolute;left:5488;top:14491;width:135;height:135" coordorigin="5488,14491" coordsize="135,135" path="m5488,14491l5556,14626,5623,14491e" filled="false" stroked="true" strokeweight=".749762pt" strokecolor="#ff0000">
                <v:path arrowok="t"/>
              </v:shape>
            </v:group>
            <v:group style="position:absolute;left:7055;top:3404;width:1800;height:900" coordorigin="7055,3404" coordsize="1800,900">
              <v:shape style="position:absolute;left:7055;top:3404;width:1800;height:900" coordorigin="7055,3404" coordsize="1800,900" path="m7271,4304l7210,4295,7155,4270,7107,4228,7074,4176,7056,4099,7055,3620,7056,3599,7070,3539,7101,3487,7148,3443,7201,3415,7271,3404,8639,3404,8700,3412,8755,3437,8803,3480,8836,3532,8854,3609,8855,4088,8854,4109,8840,4168,8809,4220,8762,4265,8709,4293,7271,4304xe" filled="true" fillcolor="#ffffc0" stroked="false">
                <v:path arrowok="t"/>
                <v:fill type="solid"/>
              </v:shape>
            </v:group>
            <v:group style="position:absolute;left:7055;top:3404;width:1800;height:900" coordorigin="7055,3404" coordsize="1800,900">
              <v:shape style="position:absolute;left:7055;top:3404;width:1800;height:900" coordorigin="7055,3404" coordsize="1800,900" path="m7271,3404l8639,3404,8660,3405,8719,3419,8771,3449,8816,3497,8844,3550,8855,4088,8854,4109,8840,4168,8809,4220,8762,4265,8709,4293,7271,4304,7250,4303,7191,4289,7138,4258,7094,4211,7066,4157,7055,3620,7056,3599,7070,3539,7101,3487,7148,3443,7201,3415,7271,3404xe" filled="false" stroked="true" strokeweight=".749762pt" strokecolor="#ff0000">
                <v:path arrowok="t"/>
              </v:shape>
            </v:group>
            <v:group style="position:absolute;left:7;top:7;width:1500;height:825" coordorigin="7,7" coordsize="1500,825">
              <v:shape style="position:absolute;left:7;top:7;width:1500;height:825" coordorigin="7,7" coordsize="1500,825" path="m7,7l1507,7,1507,607,1357,832,7,832,7,7xe" filled="false" stroked="true" strokeweight=".749762pt" strokecolor="#000000">
                <v:path arrowok="t"/>
              </v:shape>
            </v:group>
            <v:group style="position:absolute;left:7;top:7;width:15745;height:16720" coordorigin="7,7" coordsize="15745,16720">
              <v:shape style="position:absolute;left:7;top:7;width:15745;height:16720" coordorigin="7,7" coordsize="15745,16720" path="m1507,7l15753,7,15753,16727,7,16727,7,832e" filled="false" stroked="true" strokeweight=".749762pt" strokecolor="#000000">
                <v:path arrowok="t"/>
              </v:shape>
            </v:group>
            <v:group style="position:absolute;left:1957;top:1852;width:1167;height:2" coordorigin="1957,1852" coordsize="1167,2">
              <v:shape style="position:absolute;left:1957;top:1852;width:1167;height:2" coordorigin="1957,1852" coordsize="1167,0" path="m1957,1852l3123,1852e" filled="false" stroked="true" strokeweight=".749762pt" strokecolor="#ff0000">
                <v:path arrowok="t"/>
              </v:shape>
            </v:group>
            <v:group style="position:absolute;left:3005;top:1784;width:135;height:135" coordorigin="3005,1784" coordsize="135,135">
              <v:shape style="position:absolute;left:3005;top:1784;width:135;height:135" coordorigin="3005,1784" coordsize="135,135" path="m3005,1919l3140,1852,3005,1784e" filled="false" stroked="true" strokeweight=".749762pt" strokecolor="#ff0000">
                <v:path arrowok="t"/>
              </v:shape>
            </v:group>
            <v:group style="position:absolute;left:4506;top:2302;width:2516;height:1560" coordorigin="4506,2302" coordsize="2516,1560">
              <v:shape style="position:absolute;left:4506;top:2302;width:2516;height:1560" coordorigin="4506,2302" coordsize="2516,1560" path="m4506,2302l4506,3711,4507,3738,4527,3803,4571,3844,4639,3861,7022,3861e" filled="false" stroked="true" strokeweight=".749762pt" strokecolor="#ff0000">
                <v:path arrowok="t"/>
              </v:shape>
            </v:group>
            <v:group style="position:absolute;left:6904;top:3794;width:135;height:135" coordorigin="6904,3794" coordsize="135,135">
              <v:shape style="position:absolute;left:6904;top:3794;width:135;height:135" coordorigin="6904,3794" coordsize="135,135" path="m6904,3929l7038,3861,6904,3794e" filled="false" stroked="true" strokeweight=".749762pt" strokecolor="#ff0000">
                <v:path arrowok="t"/>
              </v:shape>
            </v:group>
            <v:group style="position:absolute;left:3606;top:532;width:3191;height:870" coordorigin="3606,532" coordsize="3191,870">
              <v:shape style="position:absolute;left:3606;top:532;width:3191;height:870" coordorigin="3606,532" coordsize="3191,870" path="m3606,1402l3606,682,3608,655,3628,590,3672,550,3740,533,6797,532e" filled="false" stroked="true" strokeweight=".749762pt" strokecolor="#ff0000">
                <v:path arrowok="t"/>
              </v:shape>
            </v:group>
            <v:group style="position:absolute;left:6679;top:465;width:135;height:135" coordorigin="6679,465" coordsize="135,135">
              <v:shape style="position:absolute;left:6679;top:465;width:135;height:135" coordorigin="6679,465" coordsize="135,135" path="m6679,600l6814,532,6679,465e" filled="false" stroked="true" strokeweight=".749762pt" strokecolor="#ff0000">
                <v:path arrowok="t"/>
              </v:shape>
            </v:group>
            <v:group style="position:absolute;left:6890;top:368;width:330;height:329" coordorigin="6890,368" coordsize="330,329">
              <v:shape style="position:absolute;left:6890;top:368;width:330;height:329" coordorigin="6890,368" coordsize="330,329" path="m7068,697l7002,688,6934,643,6901,589,6890,535,6891,513,6909,455,6950,406,7003,376,7041,368,7065,369,7126,383,7175,421,7209,475,7220,529,7220,535,7201,611,7160,660,7107,689,7068,697xe" filled="true" fillcolor="#000000" stroked="false">
                <v:path arrowok="t"/>
                <v:fill type="solid"/>
              </v:shape>
            </v:group>
            <v:group style="position:absolute;left:6890;top:368;width:330;height:329" coordorigin="6890,368" coordsize="330,329">
              <v:shape style="position:absolute;left:6890;top:368;width:330;height:329" coordorigin="6890,368" coordsize="330,329" path="m7220,532l7209,593,7177,644,7125,682,7068,697,7044,696,6984,681,6934,643,6901,589,6890,535,6891,513,6909,455,6950,406,7003,376,7041,368,7065,369,7126,383,7175,421,7209,475,7220,532xe" filled="false" stroked="true" strokeweight=".749762pt" strokecolor="#ff0000">
                <v:path arrowok="t"/>
              </v:shape>
            </v:group>
            <v:group style="position:absolute;left:6830;top:308;width:450;height:450" coordorigin="6830,308" coordsize="450,450">
              <v:shape style="position:absolute;left:6830;top:308;width:450;height:450" coordorigin="6830,308" coordsize="450,450" path="m7280,532l7272,594,7248,649,7206,698,7154,734,7079,756,7059,757,7037,756,6977,744,6908,703,6865,650,6835,578,6830,540,6831,517,6843,456,6883,388,6936,343,7008,312,7045,308,7069,308,7130,320,7198,359,7241,405,7268,458,7280,518,7280,532xe" filled="false" stroked="true" strokeweight=".749762pt" strokecolor="#ff0000">
                <v:path arrowok="t"/>
              </v:shape>
            </v:group>
            <v:group style="position:absolute;left:7955;top:4311;width:2;height:2636" coordorigin="7955,4311" coordsize="2,2636">
              <v:shape style="position:absolute;left:7955;top:4311;width:2;height:2636" coordorigin="7955,4311" coordsize="0,2636" path="m7955,4311l7955,4581,7955,4601,7955,4621,7955,4641,7955,4661,7955,4681,7955,4701,7955,4721,7955,4741,7955,4761,7955,4781,7955,4801,7955,4821,7955,4841,7955,4861,7955,6947e" filled="false" stroked="true" strokeweight=".749762pt" strokecolor="#ff0000">
                <v:path arrowok="t"/>
              </v:shape>
            </v:group>
            <v:group style="position:absolute;left:7887;top:6829;width:135;height:135" coordorigin="7887,6829" coordsize="135,135">
              <v:shape style="position:absolute;left:7887;top:6829;width:135;height:135" coordorigin="7887,6829" coordsize="135,135" path="m7887,6829l7955,6963,8022,6829e" filled="false" stroked="true" strokeweight=".749762pt" strokecolor="#ff0000">
                <v:path arrowok="t"/>
              </v:shape>
            </v:group>
            <v:group style="position:absolute;left:4990;top:2077;width:4465;height:1785" coordorigin="4990,2077" coordsize="4465,1785">
              <v:shape style="position:absolute;left:4990;top:2077;width:4465;height:1785" coordorigin="4990,2077" coordsize="4465,1785" path="m8855,3861l8855,3854,8857,3852,8921,3847,8985,3846,9305,3846,9331,3845,9396,3825,9437,3781,9454,3713,9455,2227,9453,2200,9433,2135,9389,2094,9321,2077,4990,2077e" filled="false" stroked="true" strokeweight=".749762pt" strokecolor="#ff0000">
                <v:path arrowok="t"/>
              </v:shape>
            </v:group>
            <v:group style="position:absolute;left:4973;top:2009;width:135;height:135" coordorigin="4973,2009" coordsize="135,135">
              <v:shape style="position:absolute;left:4973;top:2009;width:135;height:135" coordorigin="4973,2009" coordsize="135,135" path="m5108,2009l4973,2077,5108,2144e" filled="false" stroked="true" strokeweight=".749762pt" strokecolor="#ff0000">
                <v:path arrowok="t"/>
              </v:shape>
            </v:group>
            <v:group style="position:absolute;left:4990;top:1627;width:10314;height:9927" coordorigin="4990,1627" coordsize="10314,9927">
              <v:shape style="position:absolute;left:4990;top:1627;width:10314;height:9927" coordorigin="4990,1627" coordsize="10314,9927" path="m14928,11554l15153,11554,15180,11553,15244,11532,15285,11488,15302,11420,15303,1777,15301,1750,15281,1685,15237,1644,15169,1627,4990,1627e" filled="false" stroked="true" strokeweight=".749762pt" strokecolor="#ff0000">
                <v:path arrowok="t"/>
              </v:shape>
            </v:group>
            <v:group style="position:absolute;left:4973;top:1560;width:135;height:135" coordorigin="4973,1560" coordsize="135,135">
              <v:shape style="position:absolute;left:4973;top:1560;width:135;height:135" coordorigin="4973,1560" coordsize="135,135" path="m5108,1560l4973,1627,5108,1694e" filled="false" stroked="true" strokeweight=".749762pt" strokecolor="#ff0000">
                <v:path arrowok="t"/>
              </v:shape>
            </v:group>
            <w10:wrap type="none"/>
          </v:group>
        </w:pict>
      </w:r>
    </w:p>
    <w:p>
      <w:pPr>
        <w:spacing w:line="240" w:lineRule="auto" w:before="12"/>
        <w:rPr>
          <w:rFonts w:ascii="Verdana" w:hAnsi="Verdana" w:cs="Verdana" w:eastAsia="Verdana"/>
          <w:sz w:val="15"/>
          <w:szCs w:val="15"/>
        </w:rPr>
      </w:pPr>
    </w:p>
    <w:p>
      <w:pPr>
        <w:pStyle w:val="BodyText"/>
        <w:spacing w:line="240" w:lineRule="auto"/>
        <w:ind w:left="1489" w:right="0"/>
        <w:jc w:val="left"/>
      </w:pPr>
      <w:r>
        <w:rPr/>
        <w:t>user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4</w:t>
      </w:r>
      <w:r>
        <w:rPr/>
      </w:r>
    </w:p>
    <w:p>
      <w:pPr>
        <w:pStyle w:val="BodyText"/>
        <w:spacing w:line="210" w:lineRule="exact" w:before="81"/>
        <w:ind w:left="508" w:right="0"/>
        <w:jc w:val="center"/>
      </w:pPr>
      <w:r>
        <w:rPr/>
        <w:br w:type="column"/>
      </w:r>
      <w:r>
        <w:rPr/>
        <w:t>Transforming</w:t>
      </w:r>
      <w:r>
        <w:rPr>
          <w:spacing w:val="-16"/>
        </w:rPr>
        <w:t> </w:t>
      </w:r>
      <w:r>
        <w:rPr/>
        <w:t>the</w:t>
      </w:r>
      <w:r>
        <w:rPr>
          <w:w w:val="99"/>
        </w:rPr>
        <w:t> </w:t>
      </w:r>
      <w:r>
        <w:rPr/>
        <w:t>Skolemized</w:t>
      </w:r>
      <w:r>
        <w:rPr>
          <w:spacing w:val="-16"/>
        </w:rPr>
        <w:t> </w:t>
      </w:r>
      <w:r>
        <w:rPr/>
        <w:t>Form</w:t>
      </w:r>
      <w:r>
        <w:rPr>
          <w:w w:val="99"/>
        </w:rPr>
        <w:t> </w:t>
      </w:r>
      <w:r>
        <w:rPr/>
        <w:t>into</w:t>
      </w:r>
      <w:r>
        <w:rPr>
          <w:spacing w:val="-5"/>
        </w:rPr>
        <w:t> </w:t>
      </w:r>
      <w:r>
        <w:rPr/>
        <w:t>DNF</w:t>
      </w:r>
      <w:r>
        <w:rPr/>
      </w:r>
    </w:p>
    <w:p>
      <w:pPr>
        <w:pStyle w:val="BodyText"/>
        <w:spacing w:line="240" w:lineRule="auto" w:before="113"/>
        <w:ind w:left="394" w:right="0"/>
        <w:jc w:val="left"/>
      </w:pPr>
      <w:r>
        <w:rPr/>
        <w:br w:type="column"/>
      </w:r>
      <w:r>
        <w:rPr/>
        <w:t>transformed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DNF</w:t>
      </w:r>
      <w:r>
        <w:rPr/>
      </w:r>
    </w:p>
    <w:p>
      <w:pPr>
        <w:spacing w:line="240" w:lineRule="auto" w:before="4"/>
        <w:rPr>
          <w:rFonts w:ascii="Verdana" w:hAnsi="Verdana" w:cs="Verdana" w:eastAsia="Verdana"/>
          <w:sz w:val="15"/>
          <w:szCs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pStyle w:val="BodyText"/>
        <w:spacing w:line="210" w:lineRule="exact"/>
        <w:ind w:left="1121" w:right="3168" w:hanging="224"/>
        <w:jc w:val="left"/>
      </w:pPr>
      <w:r>
        <w:rPr/>
        <w:t>Displaying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DNF</w:t>
      </w:r>
      <w:r>
        <w:rPr>
          <w:spacing w:val="-10"/>
        </w:rPr>
        <w:t> </w:t>
      </w:r>
      <w:r>
        <w:rPr/>
        <w:t>Form</w:t>
      </w:r>
      <w:r>
        <w:rPr/>
      </w:r>
    </w:p>
    <w:sectPr>
      <w:type w:val="continuous"/>
      <w:pgSz w:w="15760" w:h="16740"/>
      <w:pgMar w:top="80" w:bottom="280" w:left="40" w:right="2260"/>
      <w:cols w:num="4" w:equalWidth="0">
        <w:col w:w="3730" w:space="40"/>
        <w:col w:w="2070" w:space="40"/>
        <w:col w:w="2185" w:space="40"/>
        <w:col w:w="53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4"/>
    </w:pPr>
    <w:rPr>
      <w:rFonts w:ascii="Verdana" w:hAnsi="Verdana" w:eastAsia="Verdana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2018-04-13T22:42:34Z</dcterms:created>
  <dcterms:modified xsi:type="dcterms:W3CDTF">2018-04-13T22:42:34Z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2018-04-14T00:00:00Z</vt:filetime>
  </property>
  <property fmtid="{D5CDD505-2E9C-101B-9397-08002B2CF9AE}" pid="3" name="LastSaved">
    <vt:filetime>2018-04-14T00:00:00Z</vt:filetime>
  </property>
</Properties>
</file>